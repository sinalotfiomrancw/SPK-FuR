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FB2CF" w14:textId="77777777" w:rsidR="00287A94" w:rsidRPr="00AE6118" w:rsidRDefault="00287A94" w:rsidP="00287A94">
      <w:pPr>
        <w:pBdr>
          <w:top w:val="nil"/>
          <w:left w:val="nil"/>
          <w:bottom w:val="nil"/>
          <w:right w:val="nil"/>
          <w:between w:val="nil"/>
        </w:pBdr>
        <w:spacing w:line="240" w:lineRule="auto"/>
        <w:jc w:val="right"/>
        <w:rPr>
          <w:color w:val="000000"/>
          <w:sz w:val="72"/>
          <w:szCs w:val="72"/>
        </w:rPr>
      </w:pPr>
      <w:r w:rsidRPr="00AE6118">
        <w:rPr>
          <w:color w:val="000000"/>
          <w:sz w:val="72"/>
          <w:szCs w:val="72"/>
        </w:rPr>
        <w:t>IDEA App „Prüfung Finanzen und Rechnungswesen“</w:t>
      </w:r>
    </w:p>
    <w:p w14:paraId="41729168" w14:textId="52A1FD35" w:rsidR="0096125E" w:rsidRDefault="00287A94" w:rsidP="00287A94">
      <w:pPr>
        <w:spacing w:after="784" w:line="259" w:lineRule="auto"/>
        <w:jc w:val="right"/>
      </w:pPr>
      <w:r w:rsidRPr="00287A94">
        <w:rPr>
          <w:color w:val="000000"/>
          <w:sz w:val="72"/>
          <w:szCs w:val="72"/>
        </w:rPr>
        <w:t xml:space="preserve">Enthaltene </w:t>
      </w:r>
      <w:r>
        <w:rPr>
          <w:color w:val="000000"/>
          <w:sz w:val="72"/>
          <w:szCs w:val="72"/>
        </w:rPr>
        <w:t>T</w:t>
      </w:r>
      <w:r w:rsidRPr="00287A94">
        <w:rPr>
          <w:color w:val="000000"/>
          <w:sz w:val="72"/>
          <w:szCs w:val="72"/>
        </w:rPr>
        <w:t>abellen</w:t>
      </w:r>
      <w:r w:rsidR="005E505E">
        <w:rPr>
          <w:color w:val="44546A"/>
          <w:sz w:val="72"/>
        </w:rPr>
        <w:t xml:space="preserve"> </w:t>
      </w:r>
    </w:p>
    <w:p w14:paraId="4C324E33" w14:textId="77777777" w:rsidR="00086A6B" w:rsidRDefault="007A6F71" w:rsidP="008F65AA">
      <w:pPr>
        <w:spacing w:after="160" w:line="259" w:lineRule="auto"/>
        <w:jc w:val="right"/>
        <w:rPr>
          <w:color w:val="000000"/>
          <w:sz w:val="28"/>
          <w:szCs w:val="28"/>
        </w:rPr>
      </w:pPr>
      <w:r w:rsidRPr="00BA497C">
        <w:rPr>
          <w:color w:val="000000"/>
          <w:sz w:val="28"/>
          <w:szCs w:val="28"/>
        </w:rPr>
        <w:t xml:space="preserve">Version </w:t>
      </w:r>
      <w:r w:rsidR="006D6EAF">
        <w:rPr>
          <w:color w:val="000000"/>
          <w:sz w:val="28"/>
          <w:szCs w:val="28"/>
        </w:rPr>
        <w:t>1</w:t>
      </w:r>
      <w:r w:rsidR="00BA497C" w:rsidRPr="00BA497C">
        <w:rPr>
          <w:color w:val="000000"/>
          <w:sz w:val="28"/>
          <w:szCs w:val="28"/>
        </w:rPr>
        <w:t>.</w:t>
      </w:r>
      <w:r w:rsidR="00086A6B">
        <w:rPr>
          <w:color w:val="000000"/>
          <w:sz w:val="28"/>
          <w:szCs w:val="28"/>
        </w:rPr>
        <w:t>3</w:t>
      </w:r>
      <w:r w:rsidR="006D6EAF">
        <w:rPr>
          <w:color w:val="000000"/>
          <w:sz w:val="28"/>
          <w:szCs w:val="28"/>
        </w:rPr>
        <w:t xml:space="preserve"> – </w:t>
      </w:r>
      <w:r w:rsidR="00086A6B">
        <w:rPr>
          <w:color w:val="000000"/>
          <w:sz w:val="28"/>
          <w:szCs w:val="28"/>
        </w:rPr>
        <w:t>08</w:t>
      </w:r>
      <w:r w:rsidR="006D6EAF">
        <w:rPr>
          <w:color w:val="000000"/>
          <w:sz w:val="28"/>
          <w:szCs w:val="28"/>
        </w:rPr>
        <w:t>.0</w:t>
      </w:r>
      <w:r w:rsidR="00086A6B">
        <w:rPr>
          <w:color w:val="000000"/>
          <w:sz w:val="28"/>
          <w:szCs w:val="28"/>
        </w:rPr>
        <w:t>7</w:t>
      </w:r>
      <w:r w:rsidR="006D6EAF">
        <w:rPr>
          <w:color w:val="000000"/>
          <w:sz w:val="28"/>
          <w:szCs w:val="28"/>
        </w:rPr>
        <w:t>.202</w:t>
      </w:r>
      <w:r w:rsidR="00086A6B">
        <w:rPr>
          <w:color w:val="000000"/>
          <w:sz w:val="28"/>
          <w:szCs w:val="28"/>
        </w:rPr>
        <w:t>4</w:t>
      </w:r>
    </w:p>
    <w:p w14:paraId="61B035DC" w14:textId="77777777" w:rsidR="00896C2D" w:rsidRDefault="00896C2D" w:rsidP="00896C2D">
      <w:pPr>
        <w:spacing w:after="160" w:line="259" w:lineRule="auto"/>
        <w:rPr>
          <w:color w:val="000000"/>
          <w:sz w:val="28"/>
          <w:szCs w:val="28"/>
        </w:rPr>
      </w:pPr>
    </w:p>
    <w:p w14:paraId="5BFEA237" w14:textId="575A6401" w:rsidR="00896C2D" w:rsidRPr="00896C2D" w:rsidRDefault="00896C2D" w:rsidP="00896C2D">
      <w:pPr>
        <w:spacing w:after="160" w:line="259" w:lineRule="auto"/>
        <w:jc w:val="right"/>
        <w:rPr>
          <w:color w:val="000000"/>
          <w:sz w:val="28"/>
          <w:szCs w:val="28"/>
        </w:rPr>
        <w:sectPr w:rsidR="00896C2D" w:rsidRPr="00896C2D" w:rsidSect="002A7F73">
          <w:headerReference w:type="even" r:id="rId8"/>
          <w:headerReference w:type="default" r:id="rId9"/>
          <w:headerReference w:type="first" r:id="rId10"/>
          <w:pgSz w:w="11906" w:h="16838"/>
          <w:pgMar w:top="6560" w:right="720" w:bottom="1440" w:left="720" w:header="748" w:footer="720" w:gutter="0"/>
          <w:cols w:space="720"/>
        </w:sectPr>
      </w:pPr>
    </w:p>
    <w:sdt>
      <w:sdtPr>
        <w:id w:val="2004626341"/>
        <w:docPartObj>
          <w:docPartGallery w:val="Table of Contents"/>
          <w:docPartUnique/>
        </w:docPartObj>
      </w:sdtPr>
      <w:sdtEndPr>
        <w:rPr>
          <w:rFonts w:ascii="Roboto" w:eastAsia="Roboto" w:hAnsi="Roboto" w:cs="Roboto"/>
          <w:b/>
          <w:bCs/>
          <w:color w:val="auto"/>
          <w:sz w:val="24"/>
          <w:szCs w:val="26"/>
        </w:rPr>
      </w:sdtEndPr>
      <w:sdtContent>
        <w:p w14:paraId="03E92A2D" w14:textId="2DCA0F6C" w:rsidR="0030229D" w:rsidRPr="005C561F" w:rsidRDefault="0030229D">
          <w:pPr>
            <w:pStyle w:val="Inhaltsverzeichnisberschrift"/>
            <w:rPr>
              <w:rFonts w:ascii="Roboto Medium" w:hAnsi="Roboto Medium"/>
              <w:color w:val="auto"/>
            </w:rPr>
          </w:pPr>
          <w:r w:rsidRPr="005C561F">
            <w:rPr>
              <w:rFonts w:ascii="Roboto Medium" w:hAnsi="Roboto Medium"/>
              <w:color w:val="auto"/>
            </w:rPr>
            <w:t>Inhalt</w:t>
          </w:r>
        </w:p>
        <w:p w14:paraId="214049DF" w14:textId="0F5D4721" w:rsidR="005C561F" w:rsidRPr="005C561F" w:rsidRDefault="0030229D">
          <w:pPr>
            <w:pStyle w:val="Verzeichnis2"/>
            <w:rPr>
              <w:rFonts w:asciiTheme="minorHAnsi" w:eastAsiaTheme="minorEastAsia" w:hAnsiTheme="minorHAnsi" w:cstheme="minorBidi"/>
              <w:noProof/>
              <w:kern w:val="2"/>
              <w:sz w:val="18"/>
              <w:szCs w:val="18"/>
              <w14:ligatures w14:val="standardContextual"/>
            </w:rPr>
          </w:pPr>
          <w:r w:rsidRPr="005C561F">
            <w:rPr>
              <w:sz w:val="18"/>
              <w:szCs w:val="18"/>
            </w:rPr>
            <w:fldChar w:fldCharType="begin"/>
          </w:r>
          <w:r w:rsidRPr="005C561F">
            <w:rPr>
              <w:sz w:val="18"/>
              <w:szCs w:val="18"/>
            </w:rPr>
            <w:instrText xml:space="preserve"> TOC \o "1-3" \h \z \u </w:instrText>
          </w:r>
          <w:r w:rsidRPr="005C561F">
            <w:rPr>
              <w:sz w:val="18"/>
              <w:szCs w:val="18"/>
            </w:rPr>
            <w:fldChar w:fldCharType="separate"/>
          </w:r>
          <w:hyperlink w:anchor="_Toc171337548" w:history="1">
            <w:r w:rsidR="005C561F" w:rsidRPr="005C561F">
              <w:rPr>
                <w:rStyle w:val="Hyperlink"/>
                <w:noProof/>
                <w:sz w:val="18"/>
                <w:szCs w:val="20"/>
              </w:rPr>
              <w:t>1.</w:t>
            </w:r>
            <w:r w:rsidR="005C561F" w:rsidRPr="005C561F">
              <w:rPr>
                <w:rFonts w:asciiTheme="minorHAnsi" w:eastAsiaTheme="minorEastAsia" w:hAnsiTheme="minorHAnsi" w:cstheme="minorBidi"/>
                <w:noProof/>
                <w:kern w:val="2"/>
                <w:sz w:val="18"/>
                <w:szCs w:val="18"/>
                <w14:ligatures w14:val="standardContextual"/>
              </w:rPr>
              <w:tab/>
            </w:r>
            <w:r w:rsidR="005C561F" w:rsidRPr="005C561F">
              <w:rPr>
                <w:rStyle w:val="Hyperlink"/>
                <w:noProof/>
                <w:sz w:val="18"/>
                <w:szCs w:val="20"/>
              </w:rPr>
              <w:t>OBR_Konten</w:t>
            </w:r>
            <w:r w:rsidR="005C561F" w:rsidRPr="005C561F">
              <w:rPr>
                <w:noProof/>
                <w:webHidden/>
                <w:sz w:val="18"/>
                <w:szCs w:val="20"/>
              </w:rPr>
              <w:tab/>
            </w:r>
            <w:r w:rsidR="005C561F" w:rsidRPr="005C561F">
              <w:rPr>
                <w:noProof/>
                <w:webHidden/>
                <w:sz w:val="18"/>
                <w:szCs w:val="20"/>
              </w:rPr>
              <w:fldChar w:fldCharType="begin"/>
            </w:r>
            <w:r w:rsidR="005C561F" w:rsidRPr="005C561F">
              <w:rPr>
                <w:noProof/>
                <w:webHidden/>
                <w:sz w:val="18"/>
                <w:szCs w:val="20"/>
              </w:rPr>
              <w:instrText xml:space="preserve"> PAGEREF _Toc171337548 \h </w:instrText>
            </w:r>
            <w:r w:rsidR="005C561F" w:rsidRPr="005C561F">
              <w:rPr>
                <w:noProof/>
                <w:webHidden/>
                <w:sz w:val="18"/>
                <w:szCs w:val="20"/>
              </w:rPr>
            </w:r>
            <w:r w:rsidR="005C561F" w:rsidRPr="005C561F">
              <w:rPr>
                <w:noProof/>
                <w:webHidden/>
                <w:sz w:val="18"/>
                <w:szCs w:val="20"/>
              </w:rPr>
              <w:fldChar w:fldCharType="separate"/>
            </w:r>
            <w:r w:rsidR="0035646D">
              <w:rPr>
                <w:noProof/>
                <w:webHidden/>
                <w:sz w:val="18"/>
                <w:szCs w:val="20"/>
              </w:rPr>
              <w:t>3</w:t>
            </w:r>
            <w:r w:rsidR="005C561F" w:rsidRPr="005C561F">
              <w:rPr>
                <w:noProof/>
                <w:webHidden/>
                <w:sz w:val="18"/>
                <w:szCs w:val="20"/>
              </w:rPr>
              <w:fldChar w:fldCharType="end"/>
            </w:r>
          </w:hyperlink>
        </w:p>
        <w:p w14:paraId="3A5EC522" w14:textId="3F4F0A18" w:rsidR="005C561F" w:rsidRPr="005C561F" w:rsidRDefault="005C561F">
          <w:pPr>
            <w:pStyle w:val="Verzeichnis2"/>
            <w:rPr>
              <w:rFonts w:asciiTheme="minorHAnsi" w:eastAsiaTheme="minorEastAsia" w:hAnsiTheme="minorHAnsi" w:cstheme="minorBidi"/>
              <w:noProof/>
              <w:kern w:val="2"/>
              <w:sz w:val="18"/>
              <w:szCs w:val="18"/>
              <w14:ligatures w14:val="standardContextual"/>
            </w:rPr>
          </w:pPr>
          <w:hyperlink w:anchor="_Toc171337549" w:history="1">
            <w:r w:rsidRPr="005C561F">
              <w:rPr>
                <w:rStyle w:val="Hyperlink"/>
                <w:noProof/>
                <w:sz w:val="18"/>
                <w:szCs w:val="20"/>
              </w:rPr>
              <w:t>2.</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OBR_Umsetzen</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_Toc171337549 \h </w:instrText>
            </w:r>
            <w:r w:rsidRPr="005C561F">
              <w:rPr>
                <w:noProof/>
                <w:webHidden/>
                <w:sz w:val="18"/>
                <w:szCs w:val="20"/>
              </w:rPr>
            </w:r>
            <w:r w:rsidRPr="005C561F">
              <w:rPr>
                <w:noProof/>
                <w:webHidden/>
                <w:sz w:val="18"/>
                <w:szCs w:val="20"/>
              </w:rPr>
              <w:fldChar w:fldCharType="separate"/>
            </w:r>
            <w:r w:rsidR="0035646D">
              <w:rPr>
                <w:noProof/>
                <w:webHidden/>
                <w:sz w:val="18"/>
                <w:szCs w:val="20"/>
              </w:rPr>
              <w:t>3</w:t>
            </w:r>
            <w:r w:rsidRPr="005C561F">
              <w:rPr>
                <w:noProof/>
                <w:webHidden/>
                <w:sz w:val="18"/>
                <w:szCs w:val="20"/>
              </w:rPr>
              <w:fldChar w:fldCharType="end"/>
            </w:r>
          </w:hyperlink>
        </w:p>
        <w:p w14:paraId="60BD6A03" w14:textId="63E9211B" w:rsidR="005C561F" w:rsidRPr="005C561F" w:rsidRDefault="005C561F">
          <w:pPr>
            <w:pStyle w:val="Verzeichnis2"/>
            <w:rPr>
              <w:rFonts w:asciiTheme="minorHAnsi" w:eastAsiaTheme="minorEastAsia" w:hAnsiTheme="minorHAnsi" w:cstheme="minorBidi"/>
              <w:noProof/>
              <w:kern w:val="2"/>
              <w:sz w:val="18"/>
              <w:szCs w:val="18"/>
              <w14:ligatures w14:val="standardContextual"/>
            </w:rPr>
          </w:pPr>
          <w:hyperlink w:anchor="_Toc171337550" w:history="1">
            <w:r w:rsidRPr="005C561F">
              <w:rPr>
                <w:rStyle w:val="Hyperlink"/>
                <w:noProof/>
                <w:sz w:val="18"/>
                <w:szCs w:val="20"/>
              </w:rPr>
              <w:t>3.</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HK-Daten</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_Toc171337550 \h </w:instrText>
            </w:r>
            <w:r w:rsidRPr="005C561F">
              <w:rPr>
                <w:noProof/>
                <w:webHidden/>
                <w:sz w:val="18"/>
                <w:szCs w:val="20"/>
              </w:rPr>
            </w:r>
            <w:r w:rsidRPr="005C561F">
              <w:rPr>
                <w:noProof/>
                <w:webHidden/>
                <w:sz w:val="18"/>
                <w:szCs w:val="20"/>
              </w:rPr>
              <w:fldChar w:fldCharType="separate"/>
            </w:r>
            <w:r w:rsidR="0035646D">
              <w:rPr>
                <w:noProof/>
                <w:webHidden/>
                <w:sz w:val="18"/>
                <w:szCs w:val="20"/>
              </w:rPr>
              <w:t>3</w:t>
            </w:r>
            <w:r w:rsidRPr="005C561F">
              <w:rPr>
                <w:noProof/>
                <w:webHidden/>
                <w:sz w:val="18"/>
                <w:szCs w:val="20"/>
              </w:rPr>
              <w:fldChar w:fldCharType="end"/>
            </w:r>
          </w:hyperlink>
        </w:p>
        <w:p w14:paraId="5D98EBED" w14:textId="2371EC2A" w:rsidR="005C561F" w:rsidRPr="005C561F" w:rsidRDefault="005C561F">
          <w:pPr>
            <w:pStyle w:val="Verzeichnis3"/>
            <w:tabs>
              <w:tab w:val="left" w:pos="960"/>
              <w:tab w:val="right" w:leader="dot" w:pos="10456"/>
            </w:tabs>
            <w:rPr>
              <w:rFonts w:asciiTheme="minorHAnsi" w:eastAsiaTheme="minorEastAsia" w:hAnsiTheme="minorHAnsi" w:cstheme="minorBidi"/>
              <w:noProof/>
              <w:kern w:val="2"/>
              <w:sz w:val="18"/>
              <w:szCs w:val="18"/>
              <w14:ligatures w14:val="standardContextual"/>
            </w:rPr>
          </w:pPr>
          <w:hyperlink w:anchor="_Toc171337551" w:history="1">
            <w:r w:rsidRPr="005C561F">
              <w:rPr>
                <w:rStyle w:val="Hyperlink"/>
                <w:noProof/>
                <w:sz w:val="18"/>
                <w:szCs w:val="20"/>
              </w:rPr>
              <w:t>1.</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Hinweise und Prüfungsansätze</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_Toc171337551 \h </w:instrText>
            </w:r>
            <w:r w:rsidRPr="005C561F">
              <w:rPr>
                <w:noProof/>
                <w:webHidden/>
                <w:sz w:val="18"/>
                <w:szCs w:val="20"/>
              </w:rPr>
            </w:r>
            <w:r w:rsidRPr="005C561F">
              <w:rPr>
                <w:noProof/>
                <w:webHidden/>
                <w:sz w:val="18"/>
                <w:szCs w:val="20"/>
              </w:rPr>
              <w:fldChar w:fldCharType="separate"/>
            </w:r>
            <w:r w:rsidR="0035646D">
              <w:rPr>
                <w:noProof/>
                <w:webHidden/>
                <w:sz w:val="18"/>
                <w:szCs w:val="20"/>
              </w:rPr>
              <w:t>3</w:t>
            </w:r>
            <w:r w:rsidRPr="005C561F">
              <w:rPr>
                <w:noProof/>
                <w:webHidden/>
                <w:sz w:val="18"/>
                <w:szCs w:val="20"/>
              </w:rPr>
              <w:fldChar w:fldCharType="end"/>
            </w:r>
          </w:hyperlink>
        </w:p>
        <w:p w14:paraId="4E9FC015" w14:textId="49AD7639" w:rsidR="005C561F" w:rsidRPr="005C561F" w:rsidRDefault="005C561F">
          <w:pPr>
            <w:pStyle w:val="Verzeichnis2"/>
            <w:rPr>
              <w:rFonts w:asciiTheme="minorHAnsi" w:eastAsiaTheme="minorEastAsia" w:hAnsiTheme="minorHAnsi" w:cstheme="minorBidi"/>
              <w:noProof/>
              <w:kern w:val="2"/>
              <w:sz w:val="18"/>
              <w:szCs w:val="18"/>
              <w14:ligatures w14:val="standardContextual"/>
            </w:rPr>
          </w:pPr>
          <w:hyperlink w:anchor="_Toc171337552" w:history="1">
            <w:r w:rsidRPr="005C561F">
              <w:rPr>
                <w:rStyle w:val="Hyperlink"/>
                <w:noProof/>
                <w:sz w:val="18"/>
                <w:szCs w:val="20"/>
              </w:rPr>
              <w:t>4.</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Positionsschlüssel</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_Toc171337552 \h </w:instrText>
            </w:r>
            <w:r w:rsidRPr="005C561F">
              <w:rPr>
                <w:noProof/>
                <w:webHidden/>
                <w:sz w:val="18"/>
                <w:szCs w:val="20"/>
              </w:rPr>
            </w:r>
            <w:r w:rsidRPr="005C561F">
              <w:rPr>
                <w:noProof/>
                <w:webHidden/>
                <w:sz w:val="18"/>
                <w:szCs w:val="20"/>
              </w:rPr>
              <w:fldChar w:fldCharType="separate"/>
            </w:r>
            <w:r w:rsidR="0035646D">
              <w:rPr>
                <w:noProof/>
                <w:webHidden/>
                <w:sz w:val="18"/>
                <w:szCs w:val="20"/>
              </w:rPr>
              <w:t>3</w:t>
            </w:r>
            <w:r w:rsidRPr="005C561F">
              <w:rPr>
                <w:noProof/>
                <w:webHidden/>
                <w:sz w:val="18"/>
                <w:szCs w:val="20"/>
              </w:rPr>
              <w:fldChar w:fldCharType="end"/>
            </w:r>
          </w:hyperlink>
        </w:p>
        <w:p w14:paraId="6198CF6D" w14:textId="148A09F4" w:rsidR="005C561F" w:rsidRPr="005C561F" w:rsidRDefault="005C561F">
          <w:pPr>
            <w:pStyle w:val="Verzeichnis3"/>
            <w:tabs>
              <w:tab w:val="left" w:pos="960"/>
              <w:tab w:val="right" w:leader="dot" w:pos="10456"/>
            </w:tabs>
            <w:rPr>
              <w:rFonts w:asciiTheme="minorHAnsi" w:eastAsiaTheme="minorEastAsia" w:hAnsiTheme="minorHAnsi" w:cstheme="minorBidi"/>
              <w:noProof/>
              <w:kern w:val="2"/>
              <w:sz w:val="18"/>
              <w:szCs w:val="18"/>
              <w14:ligatures w14:val="standardContextual"/>
            </w:rPr>
          </w:pPr>
          <w:hyperlink w:anchor="_Toc171337553" w:history="1">
            <w:r w:rsidRPr="005C561F">
              <w:rPr>
                <w:rStyle w:val="Hyperlink"/>
                <w:noProof/>
                <w:sz w:val="18"/>
                <w:szCs w:val="20"/>
              </w:rPr>
              <w:t>1.</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Hinweise und Prüfungsansätze</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_Toc171337553 \h </w:instrText>
            </w:r>
            <w:r w:rsidRPr="005C561F">
              <w:rPr>
                <w:noProof/>
                <w:webHidden/>
                <w:sz w:val="18"/>
                <w:szCs w:val="20"/>
              </w:rPr>
            </w:r>
            <w:r w:rsidRPr="005C561F">
              <w:rPr>
                <w:noProof/>
                <w:webHidden/>
                <w:sz w:val="18"/>
                <w:szCs w:val="20"/>
              </w:rPr>
              <w:fldChar w:fldCharType="separate"/>
            </w:r>
            <w:r w:rsidR="0035646D">
              <w:rPr>
                <w:noProof/>
                <w:webHidden/>
                <w:sz w:val="18"/>
                <w:szCs w:val="20"/>
              </w:rPr>
              <w:t>4</w:t>
            </w:r>
            <w:r w:rsidRPr="005C561F">
              <w:rPr>
                <w:noProof/>
                <w:webHidden/>
                <w:sz w:val="18"/>
                <w:szCs w:val="20"/>
              </w:rPr>
              <w:fldChar w:fldCharType="end"/>
            </w:r>
          </w:hyperlink>
        </w:p>
        <w:p w14:paraId="3E5A74B8" w14:textId="0D822526" w:rsidR="005C561F" w:rsidRPr="005C561F" w:rsidRDefault="005C561F">
          <w:pPr>
            <w:pStyle w:val="Verzeichnis2"/>
            <w:rPr>
              <w:rFonts w:asciiTheme="minorHAnsi" w:eastAsiaTheme="minorEastAsia" w:hAnsiTheme="minorHAnsi" w:cstheme="minorBidi"/>
              <w:noProof/>
              <w:kern w:val="2"/>
              <w:sz w:val="18"/>
              <w:szCs w:val="18"/>
              <w14:ligatures w14:val="standardContextual"/>
            </w:rPr>
          </w:pPr>
          <w:hyperlink w:anchor="_Toc171337554" w:history="1">
            <w:r w:rsidRPr="005C561F">
              <w:rPr>
                <w:rStyle w:val="Hyperlink"/>
                <w:noProof/>
                <w:sz w:val="18"/>
                <w:szCs w:val="20"/>
              </w:rPr>
              <w:t>5.</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Primanotenplan</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_Toc171337554 \h </w:instrText>
            </w:r>
            <w:r w:rsidRPr="005C561F">
              <w:rPr>
                <w:noProof/>
                <w:webHidden/>
                <w:sz w:val="18"/>
                <w:szCs w:val="20"/>
              </w:rPr>
            </w:r>
            <w:r w:rsidRPr="005C561F">
              <w:rPr>
                <w:noProof/>
                <w:webHidden/>
                <w:sz w:val="18"/>
                <w:szCs w:val="20"/>
              </w:rPr>
              <w:fldChar w:fldCharType="separate"/>
            </w:r>
            <w:r w:rsidR="0035646D">
              <w:rPr>
                <w:noProof/>
                <w:webHidden/>
                <w:sz w:val="18"/>
                <w:szCs w:val="20"/>
              </w:rPr>
              <w:t>4</w:t>
            </w:r>
            <w:r w:rsidRPr="005C561F">
              <w:rPr>
                <w:noProof/>
                <w:webHidden/>
                <w:sz w:val="18"/>
                <w:szCs w:val="20"/>
              </w:rPr>
              <w:fldChar w:fldCharType="end"/>
            </w:r>
          </w:hyperlink>
        </w:p>
        <w:p w14:paraId="2F3C94CE" w14:textId="794122EF" w:rsidR="005C561F" w:rsidRPr="005C561F" w:rsidRDefault="005C561F">
          <w:pPr>
            <w:pStyle w:val="Verzeichnis3"/>
            <w:tabs>
              <w:tab w:val="left" w:pos="960"/>
              <w:tab w:val="right" w:leader="dot" w:pos="10456"/>
            </w:tabs>
            <w:rPr>
              <w:rFonts w:asciiTheme="minorHAnsi" w:eastAsiaTheme="minorEastAsia" w:hAnsiTheme="minorHAnsi" w:cstheme="minorBidi"/>
              <w:noProof/>
              <w:kern w:val="2"/>
              <w:sz w:val="18"/>
              <w:szCs w:val="18"/>
              <w14:ligatures w14:val="standardContextual"/>
            </w:rPr>
          </w:pPr>
          <w:hyperlink w:anchor="_Toc171337555" w:history="1">
            <w:r w:rsidRPr="005C561F">
              <w:rPr>
                <w:rStyle w:val="Hyperlink"/>
                <w:noProof/>
                <w:sz w:val="18"/>
                <w:szCs w:val="20"/>
              </w:rPr>
              <w:t>1.</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Hinweise und Prüfungsansätze</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_Toc171337555 \h </w:instrText>
            </w:r>
            <w:r w:rsidRPr="005C561F">
              <w:rPr>
                <w:noProof/>
                <w:webHidden/>
                <w:sz w:val="18"/>
                <w:szCs w:val="20"/>
              </w:rPr>
            </w:r>
            <w:r w:rsidRPr="005C561F">
              <w:rPr>
                <w:noProof/>
                <w:webHidden/>
                <w:sz w:val="18"/>
                <w:szCs w:val="20"/>
              </w:rPr>
              <w:fldChar w:fldCharType="separate"/>
            </w:r>
            <w:r w:rsidR="0035646D">
              <w:rPr>
                <w:noProof/>
                <w:webHidden/>
                <w:sz w:val="18"/>
                <w:szCs w:val="20"/>
              </w:rPr>
              <w:t>4</w:t>
            </w:r>
            <w:r w:rsidRPr="005C561F">
              <w:rPr>
                <w:noProof/>
                <w:webHidden/>
                <w:sz w:val="18"/>
                <w:szCs w:val="20"/>
              </w:rPr>
              <w:fldChar w:fldCharType="end"/>
            </w:r>
          </w:hyperlink>
        </w:p>
        <w:p w14:paraId="42257422" w14:textId="62E81F0B" w:rsidR="005C561F" w:rsidRPr="005C561F" w:rsidRDefault="005C561F">
          <w:pPr>
            <w:pStyle w:val="Verzeichnis2"/>
            <w:rPr>
              <w:rFonts w:asciiTheme="minorHAnsi" w:eastAsiaTheme="minorEastAsia" w:hAnsiTheme="minorHAnsi" w:cstheme="minorBidi"/>
              <w:noProof/>
              <w:kern w:val="2"/>
              <w:sz w:val="18"/>
              <w:szCs w:val="18"/>
              <w14:ligatures w14:val="standardContextual"/>
            </w:rPr>
          </w:pPr>
          <w:hyperlink w:anchor="_Toc171337556" w:history="1">
            <w:r w:rsidRPr="005C561F">
              <w:rPr>
                <w:rStyle w:val="Hyperlink"/>
                <w:noProof/>
                <w:sz w:val="18"/>
                <w:szCs w:val="20"/>
              </w:rPr>
              <w:t>6.</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Nachbuchungen</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_Toc171337556 \h </w:instrText>
            </w:r>
            <w:r w:rsidRPr="005C561F">
              <w:rPr>
                <w:noProof/>
                <w:webHidden/>
                <w:sz w:val="18"/>
                <w:szCs w:val="20"/>
              </w:rPr>
            </w:r>
            <w:r w:rsidRPr="005C561F">
              <w:rPr>
                <w:noProof/>
                <w:webHidden/>
                <w:sz w:val="18"/>
                <w:szCs w:val="20"/>
              </w:rPr>
              <w:fldChar w:fldCharType="separate"/>
            </w:r>
            <w:r w:rsidR="0035646D">
              <w:rPr>
                <w:noProof/>
                <w:webHidden/>
                <w:sz w:val="18"/>
                <w:szCs w:val="20"/>
              </w:rPr>
              <w:t>4</w:t>
            </w:r>
            <w:r w:rsidRPr="005C561F">
              <w:rPr>
                <w:noProof/>
                <w:webHidden/>
                <w:sz w:val="18"/>
                <w:szCs w:val="20"/>
              </w:rPr>
              <w:fldChar w:fldCharType="end"/>
            </w:r>
          </w:hyperlink>
        </w:p>
        <w:p w14:paraId="31E51944" w14:textId="42BB4BE2" w:rsidR="005C561F" w:rsidRPr="005C561F" w:rsidRDefault="005C561F">
          <w:pPr>
            <w:pStyle w:val="Verzeichnis3"/>
            <w:tabs>
              <w:tab w:val="left" w:pos="960"/>
              <w:tab w:val="right" w:leader="dot" w:pos="10456"/>
            </w:tabs>
            <w:rPr>
              <w:rFonts w:asciiTheme="minorHAnsi" w:eastAsiaTheme="minorEastAsia" w:hAnsiTheme="minorHAnsi" w:cstheme="minorBidi"/>
              <w:noProof/>
              <w:kern w:val="2"/>
              <w:sz w:val="18"/>
              <w:szCs w:val="18"/>
              <w14:ligatures w14:val="standardContextual"/>
            </w:rPr>
          </w:pPr>
          <w:hyperlink w:anchor="_Toc171337557" w:history="1">
            <w:r w:rsidRPr="005C561F">
              <w:rPr>
                <w:rStyle w:val="Hyperlink"/>
                <w:noProof/>
                <w:sz w:val="18"/>
                <w:szCs w:val="20"/>
              </w:rPr>
              <w:t>1.</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Hinweise und Prüfungsansätze</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_Toc171337557 \h </w:instrText>
            </w:r>
            <w:r w:rsidRPr="005C561F">
              <w:rPr>
                <w:noProof/>
                <w:webHidden/>
                <w:sz w:val="18"/>
                <w:szCs w:val="20"/>
              </w:rPr>
            </w:r>
            <w:r w:rsidRPr="005C561F">
              <w:rPr>
                <w:noProof/>
                <w:webHidden/>
                <w:sz w:val="18"/>
                <w:szCs w:val="20"/>
              </w:rPr>
              <w:fldChar w:fldCharType="separate"/>
            </w:r>
            <w:r w:rsidR="0035646D">
              <w:rPr>
                <w:noProof/>
                <w:webHidden/>
                <w:sz w:val="18"/>
                <w:szCs w:val="20"/>
              </w:rPr>
              <w:t>5</w:t>
            </w:r>
            <w:r w:rsidRPr="005C561F">
              <w:rPr>
                <w:noProof/>
                <w:webHidden/>
                <w:sz w:val="18"/>
                <w:szCs w:val="20"/>
              </w:rPr>
              <w:fldChar w:fldCharType="end"/>
            </w:r>
          </w:hyperlink>
        </w:p>
        <w:p w14:paraId="3D07022C" w14:textId="09E01750" w:rsidR="005C561F" w:rsidRPr="005C561F" w:rsidRDefault="005C561F">
          <w:pPr>
            <w:pStyle w:val="Verzeichnis2"/>
            <w:rPr>
              <w:rFonts w:asciiTheme="minorHAnsi" w:eastAsiaTheme="minorEastAsia" w:hAnsiTheme="minorHAnsi" w:cstheme="minorBidi"/>
              <w:noProof/>
              <w:kern w:val="2"/>
              <w:sz w:val="18"/>
              <w:szCs w:val="18"/>
              <w14:ligatures w14:val="standardContextual"/>
            </w:rPr>
          </w:pPr>
          <w:hyperlink w:anchor="_Toc171337558" w:history="1">
            <w:r w:rsidRPr="005C561F">
              <w:rPr>
                <w:rStyle w:val="Hyperlink"/>
                <w:noProof/>
                <w:sz w:val="18"/>
                <w:szCs w:val="20"/>
              </w:rPr>
              <w:t>7.</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Umsätze Gesamt</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_Toc171337558 \h </w:instrText>
            </w:r>
            <w:r w:rsidRPr="005C561F">
              <w:rPr>
                <w:noProof/>
                <w:webHidden/>
                <w:sz w:val="18"/>
                <w:szCs w:val="20"/>
              </w:rPr>
            </w:r>
            <w:r w:rsidRPr="005C561F">
              <w:rPr>
                <w:noProof/>
                <w:webHidden/>
                <w:sz w:val="18"/>
                <w:szCs w:val="20"/>
              </w:rPr>
              <w:fldChar w:fldCharType="separate"/>
            </w:r>
            <w:r w:rsidR="0035646D">
              <w:rPr>
                <w:noProof/>
                <w:webHidden/>
                <w:sz w:val="18"/>
                <w:szCs w:val="20"/>
              </w:rPr>
              <w:t>5</w:t>
            </w:r>
            <w:r w:rsidRPr="005C561F">
              <w:rPr>
                <w:noProof/>
                <w:webHidden/>
                <w:sz w:val="18"/>
                <w:szCs w:val="20"/>
              </w:rPr>
              <w:fldChar w:fldCharType="end"/>
            </w:r>
          </w:hyperlink>
        </w:p>
        <w:p w14:paraId="50EB1BDD" w14:textId="7A42E67D" w:rsidR="005C561F" w:rsidRPr="005C561F" w:rsidRDefault="005C561F">
          <w:pPr>
            <w:pStyle w:val="Verzeichnis3"/>
            <w:tabs>
              <w:tab w:val="left" w:pos="960"/>
              <w:tab w:val="right" w:leader="dot" w:pos="10456"/>
            </w:tabs>
            <w:rPr>
              <w:rFonts w:asciiTheme="minorHAnsi" w:eastAsiaTheme="minorEastAsia" w:hAnsiTheme="minorHAnsi" w:cstheme="minorBidi"/>
              <w:noProof/>
              <w:kern w:val="2"/>
              <w:sz w:val="18"/>
              <w:szCs w:val="18"/>
              <w14:ligatures w14:val="standardContextual"/>
            </w:rPr>
          </w:pPr>
          <w:hyperlink w:anchor="_Toc171337559" w:history="1">
            <w:r w:rsidRPr="005C561F">
              <w:rPr>
                <w:rStyle w:val="Hyperlink"/>
                <w:noProof/>
                <w:sz w:val="18"/>
                <w:szCs w:val="20"/>
              </w:rPr>
              <w:t>1.</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Hinweise und Prüfungsansätze</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_Toc171337559 \h </w:instrText>
            </w:r>
            <w:r w:rsidRPr="005C561F">
              <w:rPr>
                <w:noProof/>
                <w:webHidden/>
                <w:sz w:val="18"/>
                <w:szCs w:val="20"/>
              </w:rPr>
            </w:r>
            <w:r w:rsidRPr="005C561F">
              <w:rPr>
                <w:noProof/>
                <w:webHidden/>
                <w:sz w:val="18"/>
                <w:szCs w:val="20"/>
              </w:rPr>
              <w:fldChar w:fldCharType="separate"/>
            </w:r>
            <w:r w:rsidR="0035646D">
              <w:rPr>
                <w:noProof/>
                <w:webHidden/>
                <w:sz w:val="18"/>
                <w:szCs w:val="20"/>
              </w:rPr>
              <w:t>5</w:t>
            </w:r>
            <w:r w:rsidRPr="005C561F">
              <w:rPr>
                <w:noProof/>
                <w:webHidden/>
                <w:sz w:val="18"/>
                <w:szCs w:val="20"/>
              </w:rPr>
              <w:fldChar w:fldCharType="end"/>
            </w:r>
          </w:hyperlink>
        </w:p>
        <w:p w14:paraId="6698CADE" w14:textId="2696EB3C" w:rsidR="005C561F" w:rsidRPr="005C561F" w:rsidRDefault="005C561F">
          <w:pPr>
            <w:pStyle w:val="Verzeichnis2"/>
            <w:rPr>
              <w:rFonts w:asciiTheme="minorHAnsi" w:eastAsiaTheme="minorEastAsia" w:hAnsiTheme="minorHAnsi" w:cstheme="minorBidi"/>
              <w:noProof/>
              <w:kern w:val="2"/>
              <w:sz w:val="18"/>
              <w:szCs w:val="18"/>
              <w14:ligatures w14:val="standardContextual"/>
            </w:rPr>
          </w:pPr>
          <w:hyperlink w:anchor="_Toc171337560" w:history="1">
            <w:r w:rsidRPr="005C561F">
              <w:rPr>
                <w:rStyle w:val="Hyperlink"/>
                <w:noProof/>
                <w:sz w:val="18"/>
                <w:szCs w:val="20"/>
              </w:rPr>
              <w:t>8.</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Buchungen je Kontorahmen</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_Toc171337560 \h </w:instrText>
            </w:r>
            <w:r w:rsidRPr="005C561F">
              <w:rPr>
                <w:noProof/>
                <w:webHidden/>
                <w:sz w:val="18"/>
                <w:szCs w:val="20"/>
              </w:rPr>
            </w:r>
            <w:r w:rsidRPr="005C561F">
              <w:rPr>
                <w:noProof/>
                <w:webHidden/>
                <w:sz w:val="18"/>
                <w:szCs w:val="20"/>
              </w:rPr>
              <w:fldChar w:fldCharType="separate"/>
            </w:r>
            <w:r w:rsidR="0035646D">
              <w:rPr>
                <w:noProof/>
                <w:webHidden/>
                <w:sz w:val="18"/>
                <w:szCs w:val="20"/>
              </w:rPr>
              <w:t>5</w:t>
            </w:r>
            <w:r w:rsidRPr="005C561F">
              <w:rPr>
                <w:noProof/>
                <w:webHidden/>
                <w:sz w:val="18"/>
                <w:szCs w:val="20"/>
              </w:rPr>
              <w:fldChar w:fldCharType="end"/>
            </w:r>
          </w:hyperlink>
        </w:p>
        <w:p w14:paraId="0EABA1D5" w14:textId="39360857" w:rsidR="005C561F" w:rsidRPr="005C561F" w:rsidRDefault="005C561F">
          <w:pPr>
            <w:pStyle w:val="Verzeichnis3"/>
            <w:tabs>
              <w:tab w:val="left" w:pos="960"/>
              <w:tab w:val="right" w:leader="dot" w:pos="10456"/>
            </w:tabs>
            <w:rPr>
              <w:rFonts w:asciiTheme="minorHAnsi" w:eastAsiaTheme="minorEastAsia" w:hAnsiTheme="minorHAnsi" w:cstheme="minorBidi"/>
              <w:noProof/>
              <w:kern w:val="2"/>
              <w:sz w:val="18"/>
              <w:szCs w:val="18"/>
              <w14:ligatures w14:val="standardContextual"/>
            </w:rPr>
          </w:pPr>
          <w:hyperlink w:anchor="_Toc171337561" w:history="1">
            <w:r w:rsidRPr="005C561F">
              <w:rPr>
                <w:rStyle w:val="Hyperlink"/>
                <w:noProof/>
                <w:sz w:val="18"/>
                <w:szCs w:val="20"/>
              </w:rPr>
              <w:t>1.</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Hinweise und Prüfungsansätze</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_Toc171337561 \h </w:instrText>
            </w:r>
            <w:r w:rsidRPr="005C561F">
              <w:rPr>
                <w:noProof/>
                <w:webHidden/>
                <w:sz w:val="18"/>
                <w:szCs w:val="20"/>
              </w:rPr>
            </w:r>
            <w:r w:rsidRPr="005C561F">
              <w:rPr>
                <w:noProof/>
                <w:webHidden/>
                <w:sz w:val="18"/>
                <w:szCs w:val="20"/>
              </w:rPr>
              <w:fldChar w:fldCharType="separate"/>
            </w:r>
            <w:r w:rsidR="0035646D">
              <w:rPr>
                <w:noProof/>
                <w:webHidden/>
                <w:sz w:val="18"/>
                <w:szCs w:val="20"/>
              </w:rPr>
              <w:t>5</w:t>
            </w:r>
            <w:r w:rsidRPr="005C561F">
              <w:rPr>
                <w:noProof/>
                <w:webHidden/>
                <w:sz w:val="18"/>
                <w:szCs w:val="20"/>
              </w:rPr>
              <w:fldChar w:fldCharType="end"/>
            </w:r>
          </w:hyperlink>
        </w:p>
        <w:p w14:paraId="696C3388" w14:textId="130460A8" w:rsidR="005C561F" w:rsidRPr="005C561F" w:rsidRDefault="005C561F">
          <w:pPr>
            <w:pStyle w:val="Verzeichnis2"/>
            <w:rPr>
              <w:rFonts w:asciiTheme="minorHAnsi" w:eastAsiaTheme="minorEastAsia" w:hAnsiTheme="minorHAnsi" w:cstheme="minorBidi"/>
              <w:noProof/>
              <w:kern w:val="2"/>
              <w:sz w:val="18"/>
              <w:szCs w:val="18"/>
              <w14:ligatures w14:val="standardContextual"/>
            </w:rPr>
          </w:pPr>
          <w:hyperlink w:anchor="_Toc171337562" w:history="1">
            <w:r w:rsidRPr="005C561F">
              <w:rPr>
                <w:rStyle w:val="Hyperlink"/>
                <w:noProof/>
                <w:sz w:val="18"/>
                <w:szCs w:val="20"/>
              </w:rPr>
              <w:t>9.</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Umsätze zugeordnet zur Bilanzstruktur</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_Toc171337562 \h </w:instrText>
            </w:r>
            <w:r w:rsidRPr="005C561F">
              <w:rPr>
                <w:noProof/>
                <w:webHidden/>
                <w:sz w:val="18"/>
                <w:szCs w:val="20"/>
              </w:rPr>
            </w:r>
            <w:r w:rsidRPr="005C561F">
              <w:rPr>
                <w:noProof/>
                <w:webHidden/>
                <w:sz w:val="18"/>
                <w:szCs w:val="20"/>
              </w:rPr>
              <w:fldChar w:fldCharType="separate"/>
            </w:r>
            <w:r w:rsidR="0035646D">
              <w:rPr>
                <w:noProof/>
                <w:webHidden/>
                <w:sz w:val="18"/>
                <w:szCs w:val="20"/>
              </w:rPr>
              <w:t>6</w:t>
            </w:r>
            <w:r w:rsidRPr="005C561F">
              <w:rPr>
                <w:noProof/>
                <w:webHidden/>
                <w:sz w:val="18"/>
                <w:szCs w:val="20"/>
              </w:rPr>
              <w:fldChar w:fldCharType="end"/>
            </w:r>
          </w:hyperlink>
        </w:p>
        <w:p w14:paraId="7701C95C" w14:textId="632F6D57" w:rsidR="005C561F" w:rsidRPr="005C561F" w:rsidRDefault="005C561F">
          <w:pPr>
            <w:pStyle w:val="Verzeichnis3"/>
            <w:tabs>
              <w:tab w:val="left" w:pos="960"/>
              <w:tab w:val="right" w:leader="dot" w:pos="10456"/>
            </w:tabs>
            <w:rPr>
              <w:rFonts w:asciiTheme="minorHAnsi" w:eastAsiaTheme="minorEastAsia" w:hAnsiTheme="minorHAnsi" w:cstheme="minorBidi"/>
              <w:noProof/>
              <w:kern w:val="2"/>
              <w:sz w:val="18"/>
              <w:szCs w:val="18"/>
              <w14:ligatures w14:val="standardContextual"/>
            </w:rPr>
          </w:pPr>
          <w:hyperlink w:anchor="_Toc171337563" w:history="1">
            <w:r w:rsidRPr="005C561F">
              <w:rPr>
                <w:rStyle w:val="Hyperlink"/>
                <w:noProof/>
                <w:sz w:val="18"/>
                <w:szCs w:val="20"/>
              </w:rPr>
              <w:t>1.</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Hinweise und Prüfungsansätze</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_Toc171337563 \h </w:instrText>
            </w:r>
            <w:r w:rsidRPr="005C561F">
              <w:rPr>
                <w:noProof/>
                <w:webHidden/>
                <w:sz w:val="18"/>
                <w:szCs w:val="20"/>
              </w:rPr>
            </w:r>
            <w:r w:rsidRPr="005C561F">
              <w:rPr>
                <w:noProof/>
                <w:webHidden/>
                <w:sz w:val="18"/>
                <w:szCs w:val="20"/>
              </w:rPr>
              <w:fldChar w:fldCharType="separate"/>
            </w:r>
            <w:r w:rsidR="0035646D">
              <w:rPr>
                <w:noProof/>
                <w:webHidden/>
                <w:sz w:val="18"/>
                <w:szCs w:val="20"/>
              </w:rPr>
              <w:t>6</w:t>
            </w:r>
            <w:r w:rsidRPr="005C561F">
              <w:rPr>
                <w:noProof/>
                <w:webHidden/>
                <w:sz w:val="18"/>
                <w:szCs w:val="20"/>
              </w:rPr>
              <w:fldChar w:fldCharType="end"/>
            </w:r>
          </w:hyperlink>
        </w:p>
        <w:p w14:paraId="1A96D046" w14:textId="0664FF9E" w:rsidR="005C561F" w:rsidRPr="005C561F" w:rsidRDefault="005C561F">
          <w:pPr>
            <w:pStyle w:val="Verzeichnis2"/>
            <w:rPr>
              <w:rFonts w:asciiTheme="minorHAnsi" w:eastAsiaTheme="minorEastAsia" w:hAnsiTheme="minorHAnsi" w:cstheme="minorBidi"/>
              <w:noProof/>
              <w:kern w:val="2"/>
              <w:sz w:val="18"/>
              <w:szCs w:val="18"/>
              <w14:ligatures w14:val="standardContextual"/>
            </w:rPr>
          </w:pPr>
          <w:hyperlink w:anchor="_Toc171337564" w:history="1">
            <w:r w:rsidRPr="005C561F">
              <w:rPr>
                <w:rStyle w:val="Hyperlink"/>
                <w:noProof/>
                <w:sz w:val="18"/>
                <w:szCs w:val="20"/>
              </w:rPr>
              <w:t>10.</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Umsätze manuell und automatisch</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_Toc171337564 \h </w:instrText>
            </w:r>
            <w:r w:rsidRPr="005C561F">
              <w:rPr>
                <w:noProof/>
                <w:webHidden/>
                <w:sz w:val="18"/>
                <w:szCs w:val="20"/>
              </w:rPr>
            </w:r>
            <w:r w:rsidRPr="005C561F">
              <w:rPr>
                <w:noProof/>
                <w:webHidden/>
                <w:sz w:val="18"/>
                <w:szCs w:val="20"/>
              </w:rPr>
              <w:fldChar w:fldCharType="separate"/>
            </w:r>
            <w:r w:rsidR="0035646D">
              <w:rPr>
                <w:noProof/>
                <w:webHidden/>
                <w:sz w:val="18"/>
                <w:szCs w:val="20"/>
              </w:rPr>
              <w:t>6</w:t>
            </w:r>
            <w:r w:rsidRPr="005C561F">
              <w:rPr>
                <w:noProof/>
                <w:webHidden/>
                <w:sz w:val="18"/>
                <w:szCs w:val="20"/>
              </w:rPr>
              <w:fldChar w:fldCharType="end"/>
            </w:r>
          </w:hyperlink>
        </w:p>
        <w:p w14:paraId="26C0DF07" w14:textId="358D6A87" w:rsidR="005C561F" w:rsidRPr="005C561F" w:rsidRDefault="005C561F">
          <w:pPr>
            <w:pStyle w:val="Verzeichnis3"/>
            <w:tabs>
              <w:tab w:val="left" w:pos="960"/>
              <w:tab w:val="right" w:leader="dot" w:pos="10456"/>
            </w:tabs>
            <w:rPr>
              <w:rFonts w:asciiTheme="minorHAnsi" w:eastAsiaTheme="minorEastAsia" w:hAnsiTheme="minorHAnsi" w:cstheme="minorBidi"/>
              <w:noProof/>
              <w:kern w:val="2"/>
              <w:sz w:val="18"/>
              <w:szCs w:val="18"/>
              <w14:ligatures w14:val="standardContextual"/>
            </w:rPr>
          </w:pPr>
          <w:hyperlink w:anchor="_Toc171337565" w:history="1">
            <w:r w:rsidRPr="005C561F">
              <w:rPr>
                <w:rStyle w:val="Hyperlink"/>
                <w:noProof/>
                <w:sz w:val="18"/>
                <w:szCs w:val="20"/>
              </w:rPr>
              <w:t>1.</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Hinweise und Prüfungsansätze</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_Toc171337565 \h </w:instrText>
            </w:r>
            <w:r w:rsidRPr="005C561F">
              <w:rPr>
                <w:noProof/>
                <w:webHidden/>
                <w:sz w:val="18"/>
                <w:szCs w:val="20"/>
              </w:rPr>
            </w:r>
            <w:r w:rsidRPr="005C561F">
              <w:rPr>
                <w:noProof/>
                <w:webHidden/>
                <w:sz w:val="18"/>
                <w:szCs w:val="20"/>
              </w:rPr>
              <w:fldChar w:fldCharType="separate"/>
            </w:r>
            <w:r w:rsidR="0035646D">
              <w:rPr>
                <w:noProof/>
                <w:webHidden/>
                <w:sz w:val="18"/>
                <w:szCs w:val="20"/>
              </w:rPr>
              <w:t>6</w:t>
            </w:r>
            <w:r w:rsidRPr="005C561F">
              <w:rPr>
                <w:noProof/>
                <w:webHidden/>
                <w:sz w:val="18"/>
                <w:szCs w:val="20"/>
              </w:rPr>
              <w:fldChar w:fldCharType="end"/>
            </w:r>
          </w:hyperlink>
        </w:p>
        <w:p w14:paraId="5038E1F7" w14:textId="690AA70C" w:rsidR="005C561F" w:rsidRPr="005C561F" w:rsidRDefault="005C561F">
          <w:pPr>
            <w:pStyle w:val="Verzeichnis2"/>
            <w:rPr>
              <w:rFonts w:asciiTheme="minorHAnsi" w:eastAsiaTheme="minorEastAsia" w:hAnsiTheme="minorHAnsi" w:cstheme="minorBidi"/>
              <w:noProof/>
              <w:kern w:val="2"/>
              <w:sz w:val="18"/>
              <w:szCs w:val="18"/>
              <w14:ligatures w14:val="standardContextual"/>
            </w:rPr>
          </w:pPr>
          <w:hyperlink w:anchor="_Toc171337566" w:history="1">
            <w:r w:rsidRPr="005C561F">
              <w:rPr>
                <w:rStyle w:val="Hyperlink"/>
                <w:noProof/>
                <w:sz w:val="18"/>
                <w:szCs w:val="20"/>
              </w:rPr>
              <w:t>11.</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Habenbuchungen auf Sollkonten bzw. Sollbuchungen auf Habenkonten</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_Toc171337566 \h </w:instrText>
            </w:r>
            <w:r w:rsidRPr="005C561F">
              <w:rPr>
                <w:noProof/>
                <w:webHidden/>
                <w:sz w:val="18"/>
                <w:szCs w:val="20"/>
              </w:rPr>
            </w:r>
            <w:r w:rsidRPr="005C561F">
              <w:rPr>
                <w:noProof/>
                <w:webHidden/>
                <w:sz w:val="18"/>
                <w:szCs w:val="20"/>
              </w:rPr>
              <w:fldChar w:fldCharType="separate"/>
            </w:r>
            <w:r w:rsidR="0035646D">
              <w:rPr>
                <w:noProof/>
                <w:webHidden/>
                <w:sz w:val="18"/>
                <w:szCs w:val="20"/>
              </w:rPr>
              <w:t>6</w:t>
            </w:r>
            <w:r w:rsidRPr="005C561F">
              <w:rPr>
                <w:noProof/>
                <w:webHidden/>
                <w:sz w:val="18"/>
                <w:szCs w:val="20"/>
              </w:rPr>
              <w:fldChar w:fldCharType="end"/>
            </w:r>
          </w:hyperlink>
        </w:p>
        <w:p w14:paraId="31419314" w14:textId="0E030890" w:rsidR="005C561F" w:rsidRDefault="005C561F">
          <w:pPr>
            <w:pStyle w:val="Verzeichnis3"/>
            <w:tabs>
              <w:tab w:val="left" w:pos="960"/>
              <w:tab w:val="right" w:leader="dot" w:pos="10456"/>
            </w:tabs>
            <w:rPr>
              <w:rFonts w:asciiTheme="minorHAnsi" w:eastAsiaTheme="minorEastAsia" w:hAnsiTheme="minorHAnsi" w:cstheme="minorBidi"/>
              <w:noProof/>
              <w:kern w:val="2"/>
              <w:szCs w:val="24"/>
              <w14:ligatures w14:val="standardContextual"/>
            </w:rPr>
          </w:pPr>
          <w:hyperlink w:anchor="_Toc171337567" w:history="1">
            <w:r w:rsidRPr="005C561F">
              <w:rPr>
                <w:rStyle w:val="Hyperlink"/>
                <w:noProof/>
                <w:sz w:val="18"/>
                <w:szCs w:val="20"/>
              </w:rPr>
              <w:t>1.</w:t>
            </w:r>
            <w:r w:rsidRPr="005C561F">
              <w:rPr>
                <w:rFonts w:asciiTheme="minorHAnsi" w:eastAsiaTheme="minorEastAsia" w:hAnsiTheme="minorHAnsi" w:cstheme="minorBidi"/>
                <w:noProof/>
                <w:kern w:val="2"/>
                <w:sz w:val="18"/>
                <w:szCs w:val="18"/>
                <w14:ligatures w14:val="standardContextual"/>
              </w:rPr>
              <w:tab/>
            </w:r>
            <w:r w:rsidRPr="005C561F">
              <w:rPr>
                <w:rStyle w:val="Hyperlink"/>
                <w:noProof/>
                <w:sz w:val="18"/>
                <w:szCs w:val="20"/>
              </w:rPr>
              <w:t>Hinweise und Prüfungsansätze</w:t>
            </w:r>
            <w:r w:rsidRPr="005C561F">
              <w:rPr>
                <w:noProof/>
                <w:webHidden/>
                <w:sz w:val="18"/>
                <w:szCs w:val="20"/>
              </w:rPr>
              <w:tab/>
            </w:r>
            <w:r w:rsidRPr="005C561F">
              <w:rPr>
                <w:noProof/>
                <w:webHidden/>
                <w:sz w:val="18"/>
                <w:szCs w:val="20"/>
              </w:rPr>
              <w:fldChar w:fldCharType="begin"/>
            </w:r>
            <w:r w:rsidRPr="005C561F">
              <w:rPr>
                <w:noProof/>
                <w:webHidden/>
                <w:sz w:val="18"/>
                <w:szCs w:val="20"/>
              </w:rPr>
              <w:instrText xml:space="preserve"> PAGEREF _Toc171337567 \h </w:instrText>
            </w:r>
            <w:r w:rsidRPr="005C561F">
              <w:rPr>
                <w:noProof/>
                <w:webHidden/>
                <w:sz w:val="18"/>
                <w:szCs w:val="20"/>
              </w:rPr>
            </w:r>
            <w:r w:rsidRPr="005C561F">
              <w:rPr>
                <w:noProof/>
                <w:webHidden/>
                <w:sz w:val="18"/>
                <w:szCs w:val="20"/>
              </w:rPr>
              <w:fldChar w:fldCharType="separate"/>
            </w:r>
            <w:r w:rsidR="0035646D">
              <w:rPr>
                <w:noProof/>
                <w:webHidden/>
                <w:sz w:val="18"/>
                <w:szCs w:val="20"/>
              </w:rPr>
              <w:t>7</w:t>
            </w:r>
            <w:r w:rsidRPr="005C561F">
              <w:rPr>
                <w:noProof/>
                <w:webHidden/>
                <w:sz w:val="18"/>
                <w:szCs w:val="20"/>
              </w:rPr>
              <w:fldChar w:fldCharType="end"/>
            </w:r>
          </w:hyperlink>
        </w:p>
        <w:p w14:paraId="2303BDDE" w14:textId="3BB431A5" w:rsidR="0030229D" w:rsidRDefault="0030229D">
          <w:r w:rsidRPr="005C561F">
            <w:rPr>
              <w:b/>
              <w:bCs/>
              <w:sz w:val="18"/>
              <w:szCs w:val="18"/>
            </w:rPr>
            <w:fldChar w:fldCharType="end"/>
          </w:r>
        </w:p>
      </w:sdtContent>
    </w:sdt>
    <w:p w14:paraId="1D7E9243" w14:textId="345BA5FB" w:rsidR="0030229D" w:rsidRDefault="0030229D">
      <w:r>
        <w:br w:type="page"/>
      </w:r>
    </w:p>
    <w:p w14:paraId="3AFB63D4" w14:textId="77777777" w:rsidR="0030229D" w:rsidRDefault="0030229D"/>
    <w:p w14:paraId="597CFE77" w14:textId="77777777" w:rsidR="0096125E" w:rsidRDefault="005E505E" w:rsidP="0030229D">
      <w:pPr>
        <w:pStyle w:val="berschrift2"/>
      </w:pPr>
      <w:bookmarkStart w:id="0" w:name="_Toc171335737"/>
      <w:bookmarkStart w:id="1" w:name="_Toc171337548"/>
      <w:proofErr w:type="spellStart"/>
      <w:r>
        <w:t>OBR_Konten</w:t>
      </w:r>
      <w:bookmarkEnd w:id="0"/>
      <w:bookmarkEnd w:id="1"/>
      <w:proofErr w:type="spellEnd"/>
      <w:r>
        <w:t xml:space="preserve"> </w:t>
      </w:r>
    </w:p>
    <w:p w14:paraId="2B3AF2F9" w14:textId="77777777" w:rsidR="0096125E" w:rsidRDefault="005E505E">
      <w:pPr>
        <w:spacing w:after="10"/>
        <w:ind w:left="-5"/>
      </w:pPr>
      <w:r>
        <w:t xml:space="preserve">Die OBR-Liste ist eine Gesamtaufstellung aller Sachkonten bzw. Konten AZ9 zum gewählten Stichtag. </w:t>
      </w:r>
    </w:p>
    <w:p w14:paraId="0F8808D6" w14:textId="77777777" w:rsidR="0096125E" w:rsidRDefault="005E505E">
      <w:pPr>
        <w:spacing w:after="139"/>
        <w:ind w:left="-5"/>
      </w:pPr>
      <w:r>
        <w:t xml:space="preserve">Außerdem enthält die Liste Pseudokonten als Summen von Nebenbuchbeständen bzw. Bewegungsdaten. </w:t>
      </w:r>
    </w:p>
    <w:p w14:paraId="70C7AD11" w14:textId="77777777" w:rsidR="0096125E" w:rsidRDefault="005E505E">
      <w:pPr>
        <w:spacing w:after="141"/>
        <w:ind w:left="-5"/>
      </w:pPr>
      <w:r>
        <w:t>In der Liste s</w:t>
      </w:r>
      <w:r w:rsidR="00C652E3">
        <w:t>ind die den Sachkonten zugeordne</w:t>
      </w:r>
      <w:r>
        <w:t xml:space="preserve">ten Bilanzpositionen ersichtlich. Diese Zuordnung kann sich je nach Stichtag verändern. Darüber hinaus sind den Konten Salden und andere Attribute zugeordnet. </w:t>
      </w:r>
    </w:p>
    <w:p w14:paraId="37474F46" w14:textId="77777777" w:rsidR="0096125E" w:rsidRDefault="005E505E">
      <w:pPr>
        <w:spacing w:after="139"/>
        <w:ind w:left="-5"/>
      </w:pPr>
      <w:r>
        <w:t xml:space="preserve">__  </w:t>
      </w:r>
    </w:p>
    <w:p w14:paraId="45B91210" w14:textId="66FA8DB0" w:rsidR="0096125E" w:rsidRDefault="005E505E" w:rsidP="008D047B">
      <w:pPr>
        <w:spacing w:after="169" w:line="247" w:lineRule="auto"/>
        <w:ind w:left="-6" w:hanging="11"/>
      </w:pPr>
      <w:r>
        <w:t xml:space="preserve">Die OBR-Daten werden direkt aus </w:t>
      </w:r>
      <w:proofErr w:type="spellStart"/>
      <w:r>
        <w:t>OSPlus</w:t>
      </w:r>
      <w:proofErr w:type="spellEnd"/>
      <w:r>
        <w:t xml:space="preserve"> als CSV-Daten bezogen. Verwiesen wird auf die Anleitung "Datenbeschaffu</w:t>
      </w:r>
      <w:r w:rsidR="00FF30CA">
        <w:t xml:space="preserve">ng für die IDEA-Sparkassen-App </w:t>
      </w:r>
      <w:r w:rsidR="006D6EAF">
        <w:t xml:space="preserve">Finanzen </w:t>
      </w:r>
      <w:r w:rsidR="00412811">
        <w:t xml:space="preserve">und </w:t>
      </w:r>
      <w:r w:rsidR="006D6EAF">
        <w:t>Rechnungswesen".</w:t>
      </w:r>
    </w:p>
    <w:p w14:paraId="56A15014" w14:textId="77777777" w:rsidR="0057623B" w:rsidRDefault="0057623B" w:rsidP="0057623B">
      <w:pPr>
        <w:spacing w:after="169" w:line="247" w:lineRule="auto"/>
      </w:pPr>
    </w:p>
    <w:p w14:paraId="7FCC97B6" w14:textId="2A38D971" w:rsidR="006D6EAF" w:rsidRDefault="006D6EAF" w:rsidP="0030229D">
      <w:pPr>
        <w:pStyle w:val="berschrift2"/>
      </w:pPr>
      <w:bookmarkStart w:id="2" w:name="_Toc171335738"/>
      <w:bookmarkStart w:id="3" w:name="_Toc171337549"/>
      <w:proofErr w:type="spellStart"/>
      <w:r>
        <w:t>OBR_Umsetzen</w:t>
      </w:r>
      <w:bookmarkEnd w:id="2"/>
      <w:bookmarkEnd w:id="3"/>
      <w:proofErr w:type="spellEnd"/>
    </w:p>
    <w:p w14:paraId="61FA9C8A" w14:textId="0CBE5B86" w:rsidR="006D6EAF" w:rsidRDefault="006D6EAF" w:rsidP="008D047B">
      <w:pPr>
        <w:spacing w:after="169" w:line="247" w:lineRule="auto"/>
        <w:ind w:left="-6" w:hanging="11"/>
      </w:pPr>
      <w:r>
        <w:t>In OBR ist es mit der Funktion „Umsetzen“ möglich, Beträge von Positionen auf andere Positionen umzusetzen. Das ist sinnvoll, wenn Teilbeträge von Konten oder vielen Konten auf andere Positionen gebracht werden sollen.</w:t>
      </w:r>
    </w:p>
    <w:p w14:paraId="7DC9D581" w14:textId="1D23D6AF" w:rsidR="006D6EAF" w:rsidRDefault="006D6EAF" w:rsidP="008D047B">
      <w:pPr>
        <w:spacing w:after="169" w:line="247" w:lineRule="auto"/>
        <w:ind w:left="-6" w:hanging="11"/>
      </w:pPr>
      <w:r>
        <w:t xml:space="preserve">Eine Verbuchung findet auf den Hauptbuchkonten in diesen Fällen </w:t>
      </w:r>
      <w:r w:rsidRPr="006D6EAF">
        <w:rPr>
          <w:u w:val="single"/>
        </w:rPr>
        <w:t>nicht</w:t>
      </w:r>
      <w:r>
        <w:t xml:space="preserve"> statt. Für die Summierung der Salden auf Bilanzpositionsebene werden diese Daten benötigt, um die Daten korrekt darzustellen.</w:t>
      </w:r>
    </w:p>
    <w:p w14:paraId="02EFAFED" w14:textId="57C99D96" w:rsidR="006D6EAF" w:rsidRDefault="006D6EAF" w:rsidP="008D047B">
      <w:pPr>
        <w:spacing w:after="169" w:line="247" w:lineRule="auto"/>
        <w:ind w:left="-6" w:hanging="11"/>
      </w:pPr>
      <w:r>
        <w:t xml:space="preserve">Die OBR-Daten werden direkt aus </w:t>
      </w:r>
      <w:proofErr w:type="spellStart"/>
      <w:r>
        <w:t>OSPlus</w:t>
      </w:r>
      <w:proofErr w:type="spellEnd"/>
      <w:r>
        <w:t xml:space="preserve"> als CSV-Daten bezogen. Verweisen wird auf die Anleitung „Datenbeschaffung für die IDEA-Sparkassen-App Finanzen und Rechnungswesen“.</w:t>
      </w:r>
    </w:p>
    <w:p w14:paraId="446B054E" w14:textId="77777777" w:rsidR="0057623B" w:rsidRDefault="0057623B" w:rsidP="008D047B">
      <w:pPr>
        <w:spacing w:after="169" w:line="247" w:lineRule="auto"/>
        <w:ind w:left="-6" w:hanging="11"/>
      </w:pPr>
    </w:p>
    <w:p w14:paraId="7FC892AD" w14:textId="77777777" w:rsidR="0096125E" w:rsidRDefault="005E505E" w:rsidP="0030229D">
      <w:pPr>
        <w:pStyle w:val="berschrift2"/>
      </w:pPr>
      <w:bookmarkStart w:id="4" w:name="_Toc171335739"/>
      <w:bookmarkStart w:id="5" w:name="_Toc171337550"/>
      <w:r>
        <w:t>HK-Daten</w:t>
      </w:r>
      <w:bookmarkEnd w:id="4"/>
      <w:bookmarkEnd w:id="5"/>
      <w:r>
        <w:t xml:space="preserve">  </w:t>
      </w:r>
    </w:p>
    <w:p w14:paraId="4CAFEC09" w14:textId="77777777" w:rsidR="0096125E" w:rsidRDefault="005E505E" w:rsidP="006F3C47">
      <w:pPr>
        <w:spacing w:after="240"/>
        <w:ind w:left="-5"/>
      </w:pPr>
      <w:r>
        <w:t xml:space="preserve">Die Liste der Hauptbuchkonten liefert eine Übersicht aller Hauptbücher inkl. Nummer und Bezeichnung und wird direkt mit der App geliefert. </w:t>
      </w:r>
    </w:p>
    <w:p w14:paraId="13FEF269" w14:textId="77777777" w:rsidR="0096125E" w:rsidRDefault="005E505E" w:rsidP="0030229D">
      <w:pPr>
        <w:pStyle w:val="berschrift3"/>
      </w:pPr>
      <w:bookmarkStart w:id="6" w:name="_Toc171335740"/>
      <w:bookmarkStart w:id="7" w:name="_Toc171337551"/>
      <w:r>
        <w:t>Hinweise und Prüfungsansätze</w:t>
      </w:r>
      <w:bookmarkEnd w:id="6"/>
      <w:bookmarkEnd w:id="7"/>
      <w:r>
        <w:t xml:space="preserve"> </w:t>
      </w:r>
    </w:p>
    <w:p w14:paraId="36A65127" w14:textId="77777777" w:rsidR="0096125E" w:rsidRDefault="005E505E" w:rsidP="008D047B">
      <w:pPr>
        <w:spacing w:after="169" w:line="247" w:lineRule="auto"/>
        <w:ind w:left="-6" w:hanging="11"/>
      </w:pPr>
      <w:r>
        <w:t xml:space="preserve">Die enthaltenen Grundnummernkreise (zweistellig, dreistellig) können z.B. für eine detaillierte Betrachtung der Bereiche herangezogen werden. </w:t>
      </w:r>
    </w:p>
    <w:p w14:paraId="2584290D" w14:textId="52A048DE" w:rsidR="0096125E" w:rsidRDefault="0096125E" w:rsidP="0057623B">
      <w:pPr>
        <w:spacing w:line="259" w:lineRule="auto"/>
      </w:pPr>
    </w:p>
    <w:p w14:paraId="5A279011" w14:textId="77777777" w:rsidR="0096125E" w:rsidRDefault="005E505E" w:rsidP="0030229D">
      <w:pPr>
        <w:pStyle w:val="berschrift2"/>
      </w:pPr>
      <w:bookmarkStart w:id="8" w:name="_Toc171335741"/>
      <w:bookmarkStart w:id="9" w:name="_Toc171337552"/>
      <w:r>
        <w:t>Positionsschlüssel</w:t>
      </w:r>
      <w:bookmarkEnd w:id="8"/>
      <w:bookmarkEnd w:id="9"/>
      <w:r>
        <w:t xml:space="preserve"> </w:t>
      </w:r>
    </w:p>
    <w:p w14:paraId="3ACECCCB" w14:textId="77777777" w:rsidR="0096125E" w:rsidRDefault="005E505E">
      <w:pPr>
        <w:spacing w:after="227"/>
        <w:ind w:left="-5"/>
      </w:pPr>
      <w:r>
        <w:t xml:space="preserve">Der Positionsschlüssel enthält die Struktur von Bilanz und GuV und wird direkt mit der App geliefert. </w:t>
      </w:r>
    </w:p>
    <w:p w14:paraId="2A9361D0" w14:textId="77777777" w:rsidR="0096125E" w:rsidRDefault="005E505E" w:rsidP="0030229D">
      <w:pPr>
        <w:pStyle w:val="berschrift3"/>
        <w:numPr>
          <w:ilvl w:val="0"/>
          <w:numId w:val="17"/>
        </w:numPr>
      </w:pPr>
      <w:bookmarkStart w:id="10" w:name="_Toc171335742"/>
      <w:bookmarkStart w:id="11" w:name="_Toc171337553"/>
      <w:r>
        <w:lastRenderedPageBreak/>
        <w:t>Hinweise und Prüfungsansätze</w:t>
      </w:r>
      <w:bookmarkEnd w:id="10"/>
      <w:bookmarkEnd w:id="11"/>
      <w:r>
        <w:t xml:space="preserve"> </w:t>
      </w:r>
    </w:p>
    <w:p w14:paraId="731C28C6" w14:textId="77777777" w:rsidR="0096125E" w:rsidRDefault="005E505E">
      <w:pPr>
        <w:spacing w:after="10"/>
        <w:ind w:left="-5"/>
      </w:pPr>
      <w:r>
        <w:t xml:space="preserve">Einige Häuser strukturieren ihre Prüfungs- und Qualitätssicherungsmaßnahmen innerhalb der Revision auf </w:t>
      </w:r>
    </w:p>
    <w:p w14:paraId="1A552752" w14:textId="77777777" w:rsidR="0096125E" w:rsidRDefault="005E505E">
      <w:pPr>
        <w:spacing w:after="10"/>
        <w:ind w:left="-5"/>
      </w:pPr>
      <w:r>
        <w:t xml:space="preserve">Basis der Bilanz- und GuV-Struktur. So könnten beispielsweise bestimmte Positionen einzelnen </w:t>
      </w:r>
    </w:p>
    <w:p w14:paraId="4FD24423" w14:textId="77777777" w:rsidR="0096125E" w:rsidRDefault="005E505E" w:rsidP="008D047B">
      <w:pPr>
        <w:spacing w:after="169" w:line="247" w:lineRule="auto"/>
        <w:ind w:left="-6" w:hanging="11"/>
      </w:pPr>
      <w:r>
        <w:t xml:space="preserve">Mitarbeitern im Prüfungsteam zugeordnet werden. Im Prüfungsbericht sollten die Prüfungsergebnisse der Bilanz- und GuV-Struktur zugeordnet werden. </w:t>
      </w:r>
    </w:p>
    <w:p w14:paraId="508CDA44" w14:textId="77777777" w:rsidR="008D047B" w:rsidRDefault="008D047B" w:rsidP="009E1911">
      <w:pPr>
        <w:spacing w:line="247" w:lineRule="auto"/>
        <w:ind w:left="-6" w:hanging="11"/>
      </w:pPr>
      <w:r>
        <w:t xml:space="preserve"> </w:t>
      </w:r>
    </w:p>
    <w:p w14:paraId="469E3D97" w14:textId="77777777" w:rsidR="0096125E" w:rsidRDefault="005E505E" w:rsidP="00C404C4">
      <w:pPr>
        <w:pStyle w:val="berschrift2"/>
      </w:pPr>
      <w:bookmarkStart w:id="12" w:name="_Toc171335743"/>
      <w:bookmarkStart w:id="13" w:name="_Toc171337554"/>
      <w:r>
        <w:t>Primanotenplan</w:t>
      </w:r>
      <w:bookmarkEnd w:id="12"/>
      <w:bookmarkEnd w:id="13"/>
      <w:r>
        <w:t xml:space="preserve"> </w:t>
      </w:r>
    </w:p>
    <w:p w14:paraId="3FADB05C" w14:textId="77777777" w:rsidR="0096125E" w:rsidRDefault="005E505E">
      <w:pPr>
        <w:spacing w:after="143"/>
        <w:ind w:left="-5"/>
      </w:pPr>
      <w:r>
        <w:t xml:space="preserve">Datenbasis für den Primanotenplan ist die Excel-Datei aus dem FI-Handbuch "Zahlungsverkehr" (18.1.). Hierbei ist zu beachten, dass nur die allgemeinen Primanoten (PN) aufgeführt sind, hausindividuelle PN (z.B. Kassen-PN) sind in dieser Übersicht nicht enthalten.  </w:t>
      </w:r>
    </w:p>
    <w:p w14:paraId="05537F7C" w14:textId="77777777" w:rsidR="0096125E" w:rsidRDefault="005E505E">
      <w:pPr>
        <w:spacing w:after="10"/>
        <w:ind w:left="-5"/>
      </w:pPr>
      <w:r>
        <w:t xml:space="preserve">Grundsätzlich sind die PN in der APP vorbelegt mit manuell/maschinell. Dieses dient dazu, bereits im </w:t>
      </w:r>
    </w:p>
    <w:p w14:paraId="6F4E6527" w14:textId="77777777" w:rsidR="0096125E" w:rsidRDefault="005E505E">
      <w:pPr>
        <w:spacing w:after="144"/>
        <w:ind w:left="-5"/>
      </w:pPr>
      <w:r>
        <w:t xml:space="preserve">Vorwege eine Eingrenzung vorzunehmen. Es kann jedoch </w:t>
      </w:r>
      <w:proofErr w:type="spellStart"/>
      <w:r>
        <w:t>PN’s</w:t>
      </w:r>
      <w:proofErr w:type="spellEnd"/>
      <w:r>
        <w:t xml:space="preserve"> geben, die gegebenenfalls in den Sparkassen abweichend belegt werden. Eine allgemeingültige Einstufung in manuell / maschinell wird dadurch erschwert.    </w:t>
      </w:r>
    </w:p>
    <w:p w14:paraId="5961BE74" w14:textId="47EE530D" w:rsidR="0096125E" w:rsidRDefault="005E505E" w:rsidP="006F3C47">
      <w:pPr>
        <w:spacing w:after="141"/>
        <w:ind w:left="-5"/>
      </w:pPr>
      <w:r>
        <w:t>Hinweis: Für FI-Release 19.0 ist ein Kategorisierungsmerkmal für maschinelle Umsätze geplant. Dazu sollen alle maschinellen Umsätze klassifiziert und kategorisiert werden. Umsätze aus Subsystemen, die bereits im Vier-Augen-Prinzip kontrolliert wurden, sollen ebenfalls kategorisiert werden. Bei allen nicht kategorisierten Buchungen handelt es sich dann um manuelle Buchungen.</w:t>
      </w:r>
    </w:p>
    <w:p w14:paraId="15D443DB" w14:textId="77777777" w:rsidR="0096125E" w:rsidRDefault="005E505E" w:rsidP="00C404C4">
      <w:pPr>
        <w:pStyle w:val="berschrift3"/>
        <w:numPr>
          <w:ilvl w:val="0"/>
          <w:numId w:val="21"/>
        </w:numPr>
      </w:pPr>
      <w:bookmarkStart w:id="14" w:name="_Toc171335744"/>
      <w:bookmarkStart w:id="15" w:name="_Toc171337555"/>
      <w:r>
        <w:t>Hinweise und Prüfungsansätze</w:t>
      </w:r>
      <w:bookmarkEnd w:id="14"/>
      <w:bookmarkEnd w:id="15"/>
      <w:r>
        <w:t xml:space="preserve"> </w:t>
      </w:r>
    </w:p>
    <w:p w14:paraId="0B3BE8A0" w14:textId="77777777" w:rsidR="0096125E" w:rsidRDefault="005E505E">
      <w:pPr>
        <w:ind w:left="-5"/>
      </w:pPr>
      <w:r>
        <w:t xml:space="preserve">Grundsätzlich kann aufgrund der Parametrisierung davon ausgegangen werden, dass maschinelle Buchungen ordnungsgemäß ausgeführt werden bzw. die Ordnungsmäßigkeit im Rahmen von Fachprüfungen validiert werden. Somit sollte der Fokus auf die manuellen Umsätze gelegt werden.  </w:t>
      </w:r>
    </w:p>
    <w:p w14:paraId="14580138" w14:textId="77777777" w:rsidR="0096125E" w:rsidRDefault="005E505E" w:rsidP="008D047B">
      <w:pPr>
        <w:spacing w:after="169" w:line="247" w:lineRule="auto"/>
        <w:ind w:left="-6" w:hanging="11"/>
      </w:pPr>
      <w:r>
        <w:t xml:space="preserve">Je nach Belegung im Haus können einige der genannten Konten rein maschinell verarbeitet werden. Filtern sie diese Konten ggf. nachträglich heraus. </w:t>
      </w:r>
    </w:p>
    <w:p w14:paraId="0F337293" w14:textId="77777777" w:rsidR="008D047B" w:rsidRDefault="008D047B" w:rsidP="005C561F">
      <w:pPr>
        <w:spacing w:line="247" w:lineRule="auto"/>
        <w:ind w:left="-6" w:hanging="11"/>
      </w:pPr>
    </w:p>
    <w:p w14:paraId="43BF31D7" w14:textId="77777777" w:rsidR="00291C93" w:rsidRDefault="004F0952" w:rsidP="00F22218">
      <w:pPr>
        <w:pStyle w:val="berschrift2"/>
      </w:pPr>
      <w:bookmarkStart w:id="16" w:name="_Toc171335745"/>
      <w:bookmarkStart w:id="17" w:name="_Toc171337556"/>
      <w:r>
        <w:t>Nachbuchungen</w:t>
      </w:r>
      <w:bookmarkEnd w:id="16"/>
      <w:bookmarkEnd w:id="17"/>
    </w:p>
    <w:p w14:paraId="18E7E70A" w14:textId="77777777" w:rsidR="00291C93" w:rsidRPr="007A6F71" w:rsidRDefault="00291C93" w:rsidP="00291C93">
      <w:pPr>
        <w:rPr>
          <w:color w:val="000000" w:themeColor="text1"/>
        </w:rPr>
      </w:pPr>
      <w:r w:rsidRPr="007A6F71">
        <w:rPr>
          <w:color w:val="000000" w:themeColor="text1"/>
        </w:rPr>
        <w:t xml:space="preserve">Über die zusätzliche Importroutine „Nachbuchungen“ können Umsätze aus der </w:t>
      </w:r>
      <w:proofErr w:type="spellStart"/>
      <w:r w:rsidRPr="007A6F71">
        <w:rPr>
          <w:color w:val="000000" w:themeColor="text1"/>
        </w:rPr>
        <w:t>Profiman-Nr</w:t>
      </w:r>
      <w:proofErr w:type="spellEnd"/>
      <w:r w:rsidRPr="007A6F71">
        <w:rPr>
          <w:color w:val="000000" w:themeColor="text1"/>
        </w:rPr>
        <w:t xml:space="preserve"> 0491 (Lisa L278) importiert werden. Hierin sind alle nachträglich zum Jahresabschluss erfolgten Nachtragsbuchungen aufgeführt. </w:t>
      </w:r>
    </w:p>
    <w:p w14:paraId="13972D9F" w14:textId="77777777" w:rsidR="00291C93" w:rsidRPr="007A6F71" w:rsidRDefault="00291C93" w:rsidP="0012378E">
      <w:pPr>
        <w:spacing w:after="227" w:line="247" w:lineRule="auto"/>
        <w:ind w:left="11" w:hanging="11"/>
        <w:rPr>
          <w:color w:val="000000" w:themeColor="text1"/>
        </w:rPr>
      </w:pPr>
      <w:r w:rsidRPr="007A6F71">
        <w:rPr>
          <w:color w:val="000000" w:themeColor="text1"/>
        </w:rPr>
        <w:t xml:space="preserve">Hierbei ist zu beachten, dass jeweils die aktuellste Fassung der Liste importiert wird, da es sich um eine aggregierte Liste handelt, die auch die Buchungen aus den </w:t>
      </w:r>
      <w:r w:rsidR="00EB58B1" w:rsidRPr="007A6F71">
        <w:rPr>
          <w:color w:val="000000" w:themeColor="text1"/>
        </w:rPr>
        <w:t>vorherigen</w:t>
      </w:r>
      <w:r w:rsidRPr="007A6F71">
        <w:rPr>
          <w:color w:val="000000" w:themeColor="text1"/>
        </w:rPr>
        <w:t xml:space="preserve"> Listen beinhaltet. Die Nachtragsbuchungen sind jeweils </w:t>
      </w:r>
      <w:r w:rsidR="001C41B9" w:rsidRPr="007A6F71">
        <w:rPr>
          <w:color w:val="000000" w:themeColor="text1"/>
        </w:rPr>
        <w:t>nummeriert</w:t>
      </w:r>
      <w:r w:rsidRPr="007A6F71">
        <w:rPr>
          <w:color w:val="000000" w:themeColor="text1"/>
        </w:rPr>
        <w:t xml:space="preserve">, so dass nachvollzogen werden kann, zu welchem Nachbuchungslauf diese Buchung gehört. </w:t>
      </w:r>
    </w:p>
    <w:p w14:paraId="29BDEF13" w14:textId="77777777" w:rsidR="00291C93" w:rsidRDefault="00291C93" w:rsidP="00F22218">
      <w:pPr>
        <w:pStyle w:val="berschrift3"/>
        <w:numPr>
          <w:ilvl w:val="0"/>
          <w:numId w:val="22"/>
        </w:numPr>
      </w:pPr>
      <w:bookmarkStart w:id="18" w:name="_Toc171335746"/>
      <w:bookmarkStart w:id="19" w:name="_Toc171337557"/>
      <w:r>
        <w:lastRenderedPageBreak/>
        <w:t>Hinweise und Prüfungsansätze</w:t>
      </w:r>
      <w:bookmarkEnd w:id="18"/>
      <w:bookmarkEnd w:id="19"/>
      <w:r>
        <w:rPr>
          <w:color w:val="333333"/>
          <w:sz w:val="21"/>
        </w:rPr>
        <w:t xml:space="preserve"> </w:t>
      </w:r>
    </w:p>
    <w:p w14:paraId="76897C39" w14:textId="77777777" w:rsidR="00291C93" w:rsidRPr="007A6F71" w:rsidRDefault="009B101A" w:rsidP="009B101A">
      <w:pPr>
        <w:spacing w:after="169" w:line="247" w:lineRule="auto"/>
        <w:ind w:left="11" w:hanging="11"/>
        <w:rPr>
          <w:color w:val="000000" w:themeColor="text1"/>
        </w:rPr>
      </w:pPr>
      <w:r w:rsidRPr="007A6F71">
        <w:rPr>
          <w:color w:val="000000" w:themeColor="text1"/>
        </w:rPr>
        <w:t>Nachtragsbuchungen resultieren i.d.R. aus Korrektur- oder Ergänzungsbuchungen zum Jahresabschluss und sind damit von zentraler Bedeutung für die Prüfung und Qualitätssicherung der Vorgänge im Finanz- und Rechnungswesen. Häufig werden im Rahmen der Prüfung daraus Stichproben nach verschiedenen Verfahren oder mit verschiedenen Kriterien herangezogen.</w:t>
      </w:r>
    </w:p>
    <w:p w14:paraId="136F8C1F" w14:textId="77777777" w:rsidR="004F0952" w:rsidRDefault="004F0952" w:rsidP="005C561F">
      <w:pPr>
        <w:spacing w:line="247" w:lineRule="auto"/>
        <w:ind w:left="11" w:hanging="11"/>
      </w:pPr>
    </w:p>
    <w:p w14:paraId="395F4D04" w14:textId="77777777" w:rsidR="0096125E" w:rsidRDefault="005E505E" w:rsidP="00702099">
      <w:pPr>
        <w:pStyle w:val="berschrift2"/>
      </w:pPr>
      <w:bookmarkStart w:id="20" w:name="_Toc171335747"/>
      <w:bookmarkStart w:id="21" w:name="_Toc171337558"/>
      <w:r>
        <w:t xml:space="preserve">Umsätze </w:t>
      </w:r>
      <w:proofErr w:type="gramStart"/>
      <w:r>
        <w:t>Gesamt</w:t>
      </w:r>
      <w:bookmarkEnd w:id="20"/>
      <w:bookmarkEnd w:id="21"/>
      <w:proofErr w:type="gramEnd"/>
      <w:r>
        <w:t xml:space="preserve"> </w:t>
      </w:r>
    </w:p>
    <w:p w14:paraId="181A5E6F" w14:textId="77777777" w:rsidR="0096125E" w:rsidRDefault="005E505E">
      <w:pPr>
        <w:spacing w:after="144"/>
        <w:ind w:left="-5"/>
      </w:pPr>
      <w:r>
        <w:t xml:space="preserve">Basis für die Gesamtübersicht der Umsätze ist die Liste </w:t>
      </w:r>
      <w:proofErr w:type="spellStart"/>
      <w:r>
        <w:t>Profiman</w:t>
      </w:r>
      <w:proofErr w:type="spellEnd"/>
      <w:r>
        <w:t xml:space="preserve">-Nr. 3569, welche die monatlichen Umsatzdaten </w:t>
      </w:r>
      <w:proofErr w:type="gramStart"/>
      <w:r>
        <w:t>enthält</w:t>
      </w:r>
      <w:proofErr w:type="gramEnd"/>
      <w:r>
        <w:t xml:space="preserve">.  </w:t>
      </w:r>
    </w:p>
    <w:p w14:paraId="46A582D8" w14:textId="77777777" w:rsidR="0096125E" w:rsidRDefault="005E505E">
      <w:pPr>
        <w:spacing w:after="193"/>
        <w:ind w:left="-5"/>
      </w:pPr>
      <w:r>
        <w:t xml:space="preserve">Die Umsatzdaten werden über das Ticketsystem der FI bezogen. Verwiesen wird auf die Anleitung "Datenbeschaffung für die IDEA-Sparkassen-App "Finanzen Rechnungswesen". </w:t>
      </w:r>
    </w:p>
    <w:p w14:paraId="56996CFD" w14:textId="77777777" w:rsidR="0096125E" w:rsidRDefault="005E505E" w:rsidP="00702099">
      <w:pPr>
        <w:pStyle w:val="berschrift3"/>
        <w:numPr>
          <w:ilvl w:val="0"/>
          <w:numId w:val="23"/>
        </w:numPr>
      </w:pPr>
      <w:bookmarkStart w:id="22" w:name="_Toc171335748"/>
      <w:bookmarkStart w:id="23" w:name="_Toc171337559"/>
      <w:r>
        <w:t>Hinweise und Prüfungsansätze</w:t>
      </w:r>
      <w:bookmarkEnd w:id="22"/>
      <w:bookmarkEnd w:id="23"/>
      <w:r>
        <w:rPr>
          <w:color w:val="333333"/>
          <w:sz w:val="21"/>
        </w:rPr>
        <w:t xml:space="preserve"> </w:t>
      </w:r>
    </w:p>
    <w:p w14:paraId="56F6FB8D" w14:textId="77777777" w:rsidR="0096125E" w:rsidRDefault="005E505E">
      <w:pPr>
        <w:spacing w:after="141"/>
        <w:ind w:left="-5"/>
      </w:pPr>
      <w:r>
        <w:t xml:space="preserve">Die Gesamtaufstellung der Umsätze enthält die Buchungsvorgänge des betrachteten Zeitraums und ist damit von zentraler Bedeutung für die Prüfung und Qualitätssicherung der Vorgänge im Finanz- und Rechnungswesen. Häufig werden im Rahmen der Prüfung daraus Stichproben nach verschiedenen Verfahren oder mit verschiedenen Kriterien herangezogen. </w:t>
      </w:r>
    </w:p>
    <w:p w14:paraId="5C1D41AA" w14:textId="77777777" w:rsidR="0096125E" w:rsidRDefault="005E505E" w:rsidP="008D047B">
      <w:pPr>
        <w:spacing w:after="169" w:line="247" w:lineRule="auto"/>
        <w:ind w:left="-6" w:hanging="11"/>
      </w:pPr>
      <w:r>
        <w:t xml:space="preserve">Hinweis: Nachtragsbuchungen sind nicht in der Liste 3569 enthalten. </w:t>
      </w:r>
    </w:p>
    <w:p w14:paraId="696CF0BF" w14:textId="77777777" w:rsidR="008D047B" w:rsidRDefault="008D047B" w:rsidP="005C561F">
      <w:pPr>
        <w:spacing w:line="247" w:lineRule="auto"/>
        <w:ind w:left="-6" w:hanging="11"/>
      </w:pPr>
    </w:p>
    <w:p w14:paraId="135CAF00" w14:textId="77777777" w:rsidR="0096125E" w:rsidRDefault="005E505E" w:rsidP="006212C0">
      <w:pPr>
        <w:pStyle w:val="berschrift2"/>
      </w:pPr>
      <w:bookmarkStart w:id="24" w:name="_Toc171335749"/>
      <w:bookmarkStart w:id="25" w:name="_Toc171337560"/>
      <w:r>
        <w:t>Buchungen je Kontorahmen</w:t>
      </w:r>
      <w:bookmarkEnd w:id="24"/>
      <w:bookmarkEnd w:id="25"/>
      <w:r>
        <w:t xml:space="preserve"> </w:t>
      </w:r>
    </w:p>
    <w:p w14:paraId="65B23DC8" w14:textId="77777777" w:rsidR="0096125E" w:rsidRDefault="005E505E">
      <w:pPr>
        <w:ind w:left="-5"/>
      </w:pPr>
      <w:r>
        <w:t xml:space="preserve">Die Tabelle "Buchungen je Kontorahmen" gibt eine Übersicht der bebuchten HK-Rahmennummern.  </w:t>
      </w:r>
    </w:p>
    <w:p w14:paraId="01F91700" w14:textId="77777777" w:rsidR="0096125E" w:rsidRDefault="005E505E">
      <w:pPr>
        <w:ind w:left="-5"/>
      </w:pPr>
      <w:r>
        <w:t xml:space="preserve">Jeweils eine Haupttabelle liefert die Werte, unterschieden nach manueller und automatischer Buchung. Eine weitere Tabelle liefert die Übersicht der Soll- und Habenbuchungen je Rahmennummer.  </w:t>
      </w:r>
    </w:p>
    <w:p w14:paraId="4BF3F958" w14:textId="77777777" w:rsidR="0096125E" w:rsidRDefault="005E505E">
      <w:pPr>
        <w:ind w:left="-5"/>
      </w:pPr>
      <w:r>
        <w:t xml:space="preserve">Aus den Haupttabellen kann entnommen werden </w:t>
      </w:r>
    </w:p>
    <w:p w14:paraId="69B19476" w14:textId="77777777" w:rsidR="0096125E" w:rsidRDefault="005E505E">
      <w:pPr>
        <w:numPr>
          <w:ilvl w:val="0"/>
          <w:numId w:val="1"/>
        </w:numPr>
        <w:ind w:hanging="113"/>
      </w:pPr>
      <w:r>
        <w:t xml:space="preserve">Anzahl der Umsätze je Rahmennummer (mit Verzweigung auf Einzelumsatzübersicht) </w:t>
      </w:r>
    </w:p>
    <w:p w14:paraId="5C996E7F" w14:textId="77777777" w:rsidR="0096125E" w:rsidRDefault="005E505E">
      <w:pPr>
        <w:numPr>
          <w:ilvl w:val="0"/>
          <w:numId w:val="1"/>
        </w:numPr>
        <w:ind w:hanging="113"/>
      </w:pPr>
      <w:r>
        <w:t xml:space="preserve">Saldo der Rahmennummer </w:t>
      </w:r>
    </w:p>
    <w:p w14:paraId="0530F31B" w14:textId="77777777" w:rsidR="0096125E" w:rsidRDefault="005E505E">
      <w:pPr>
        <w:numPr>
          <w:ilvl w:val="0"/>
          <w:numId w:val="1"/>
        </w:numPr>
        <w:ind w:hanging="113"/>
      </w:pPr>
      <w:r>
        <w:t xml:space="preserve">Min- und </w:t>
      </w:r>
      <w:proofErr w:type="spellStart"/>
      <w:r>
        <w:t>Max.Betrag</w:t>
      </w:r>
      <w:proofErr w:type="spellEnd"/>
      <w:r>
        <w:t xml:space="preserve"> </w:t>
      </w:r>
    </w:p>
    <w:p w14:paraId="6DB96E95" w14:textId="36B5C9AC" w:rsidR="0096125E" w:rsidRDefault="005E505E" w:rsidP="006F3C47">
      <w:pPr>
        <w:numPr>
          <w:ilvl w:val="0"/>
          <w:numId w:val="1"/>
        </w:numPr>
        <w:spacing w:after="137"/>
        <w:ind w:hanging="113"/>
      </w:pPr>
      <w:r>
        <w:t xml:space="preserve">Durchschnittsbetrag. </w:t>
      </w:r>
    </w:p>
    <w:p w14:paraId="7DD42CE2" w14:textId="77777777" w:rsidR="0096125E" w:rsidRDefault="005E505E" w:rsidP="006212C0">
      <w:pPr>
        <w:pStyle w:val="berschrift3"/>
        <w:numPr>
          <w:ilvl w:val="0"/>
          <w:numId w:val="24"/>
        </w:numPr>
      </w:pPr>
      <w:bookmarkStart w:id="26" w:name="_Toc171335750"/>
      <w:bookmarkStart w:id="27" w:name="_Toc171337561"/>
      <w:r>
        <w:t>Hinweise und Prüfungsansätze</w:t>
      </w:r>
      <w:bookmarkEnd w:id="26"/>
      <w:bookmarkEnd w:id="27"/>
      <w:r>
        <w:t xml:space="preserve"> </w:t>
      </w:r>
    </w:p>
    <w:p w14:paraId="4FCAC386" w14:textId="77777777" w:rsidR="0096125E" w:rsidRDefault="005E505E">
      <w:pPr>
        <w:ind w:left="-5"/>
      </w:pPr>
      <w:r>
        <w:t xml:space="preserve">Die Liste ermöglicht die gezielte Prüfung der Umsätze von bestimmten/einzelnen Rahmennummern und deren Umsätze. Darüber hinaus fallen direkt Rahmennummern auf, auf denen i.d.R. nicht gebucht wird. </w:t>
      </w:r>
    </w:p>
    <w:p w14:paraId="30BBDB66" w14:textId="77777777" w:rsidR="0096125E" w:rsidRDefault="005E505E">
      <w:pPr>
        <w:ind w:left="-5"/>
      </w:pPr>
      <w:r>
        <w:t xml:space="preserve">Weitere Prüfungsansätze: </w:t>
      </w:r>
    </w:p>
    <w:p w14:paraId="31DCAB3A" w14:textId="77777777" w:rsidR="0096125E" w:rsidRDefault="005E505E">
      <w:pPr>
        <w:numPr>
          <w:ilvl w:val="0"/>
          <w:numId w:val="2"/>
        </w:numPr>
        <w:ind w:hanging="113"/>
      </w:pPr>
      <w:r>
        <w:t xml:space="preserve">Abgleich der Durchschnittswerte im Verhältnis zu den Min./Max.-Beträgen </w:t>
      </w:r>
    </w:p>
    <w:p w14:paraId="79A19B5F" w14:textId="77777777" w:rsidR="0096125E" w:rsidRDefault="005E505E">
      <w:pPr>
        <w:numPr>
          <w:ilvl w:val="0"/>
          <w:numId w:val="2"/>
        </w:numPr>
        <w:ind w:hanging="113"/>
      </w:pPr>
      <w:r>
        <w:t xml:space="preserve">Abgleich mit den Vorjahreswerten - analytische Prüfungshandlungen (sind die aktuellen Werte/Stückzahlen im Vergleich zu den Vorjahren realistisch) </w:t>
      </w:r>
    </w:p>
    <w:p w14:paraId="47D27A68" w14:textId="77777777" w:rsidR="0096125E" w:rsidRDefault="005E505E" w:rsidP="009B101A">
      <w:pPr>
        <w:numPr>
          <w:ilvl w:val="0"/>
          <w:numId w:val="2"/>
        </w:numPr>
        <w:spacing w:after="171" w:line="247" w:lineRule="auto"/>
        <w:ind w:hanging="113"/>
      </w:pPr>
      <w:r>
        <w:lastRenderedPageBreak/>
        <w:t xml:space="preserve">gezielte Betrachtung einzelner Bilanzpositionen </w:t>
      </w:r>
    </w:p>
    <w:p w14:paraId="70AEBB06" w14:textId="77777777" w:rsidR="0096125E" w:rsidRDefault="005E505E" w:rsidP="005C561F">
      <w:pPr>
        <w:spacing w:line="259" w:lineRule="auto"/>
      </w:pPr>
      <w:r>
        <w:t xml:space="preserve"> </w:t>
      </w:r>
    </w:p>
    <w:p w14:paraId="7A49CDD0" w14:textId="77777777" w:rsidR="0096125E" w:rsidRDefault="005E505E" w:rsidP="004D2AE7">
      <w:pPr>
        <w:pStyle w:val="berschrift2"/>
      </w:pPr>
      <w:bookmarkStart w:id="28" w:name="_Toc171335751"/>
      <w:bookmarkStart w:id="29" w:name="_Toc171337562"/>
      <w:r>
        <w:t>Umsätze zugeordnet zur Bilanzstruktur</w:t>
      </w:r>
      <w:bookmarkEnd w:id="28"/>
      <w:bookmarkEnd w:id="29"/>
      <w:r>
        <w:t xml:space="preserve"> </w:t>
      </w:r>
    </w:p>
    <w:p w14:paraId="7C698F7B" w14:textId="77777777" w:rsidR="0096125E" w:rsidRDefault="005E505E">
      <w:pPr>
        <w:spacing w:after="132" w:line="259" w:lineRule="auto"/>
      </w:pPr>
      <w:r>
        <w:rPr>
          <w:i/>
        </w:rPr>
        <w:t>Verstanden als "Umsätze zu OBR"</w:t>
      </w:r>
      <w:r>
        <w:t xml:space="preserve"> </w:t>
      </w:r>
    </w:p>
    <w:p w14:paraId="78B269AD" w14:textId="77777777" w:rsidR="0096125E" w:rsidRDefault="005E505E">
      <w:pPr>
        <w:spacing w:after="10"/>
        <w:ind w:left="-5"/>
      </w:pPr>
      <w:r>
        <w:t xml:space="preserve">Bei bestimmten Bilanzpositionen ergibt sich ein Ausweis aus dem Inhalt mehrerer </w:t>
      </w:r>
    </w:p>
    <w:p w14:paraId="6F8D05C2" w14:textId="77777777" w:rsidR="0096125E" w:rsidRDefault="005E505E">
      <w:pPr>
        <w:spacing w:after="146"/>
        <w:ind w:left="-5"/>
      </w:pPr>
      <w:r>
        <w:t xml:space="preserve">Kontorahmennummern. Über diese Tabelle lässt sich u. a. auswerten, welche Konten in die jeweilige Bilanzposition fallen.   </w:t>
      </w:r>
    </w:p>
    <w:p w14:paraId="1022E3AF" w14:textId="77777777" w:rsidR="0096125E" w:rsidRDefault="005E505E">
      <w:pPr>
        <w:spacing w:after="142"/>
        <w:ind w:left="-5"/>
      </w:pPr>
      <w:r>
        <w:t xml:space="preserve">Diese Tabelle unterstützt bei der gezielten Prüfung einzelner Bilanzpositionen, ggf. unter Anwendung von Betragseingrenzungen.  </w:t>
      </w:r>
    </w:p>
    <w:p w14:paraId="25855BF6" w14:textId="77777777" w:rsidR="0096125E" w:rsidRDefault="005E505E">
      <w:pPr>
        <w:spacing w:after="137"/>
        <w:ind w:left="-5"/>
      </w:pPr>
      <w:r>
        <w:t xml:space="preserve">Die Tabellen unterscheiden zwischen manuellen und automatischen Buchungen.  </w:t>
      </w:r>
    </w:p>
    <w:p w14:paraId="0825A65E" w14:textId="77777777" w:rsidR="0096125E" w:rsidRDefault="005E505E">
      <w:pPr>
        <w:spacing w:after="227"/>
        <w:ind w:left="-5"/>
      </w:pPr>
      <w:r>
        <w:t xml:space="preserve">Die Tabellen ermöglichen eine leichtere Auswertung zur Prüfung der Bilanz bzw. der GuV. </w:t>
      </w:r>
    </w:p>
    <w:p w14:paraId="276C07E4" w14:textId="77777777" w:rsidR="0096125E" w:rsidRDefault="005E505E" w:rsidP="004D2AE7">
      <w:pPr>
        <w:pStyle w:val="berschrift3"/>
        <w:numPr>
          <w:ilvl w:val="0"/>
          <w:numId w:val="25"/>
        </w:numPr>
      </w:pPr>
      <w:bookmarkStart w:id="30" w:name="_Toc171335752"/>
      <w:bookmarkStart w:id="31" w:name="_Toc171337563"/>
      <w:r>
        <w:t>Hinweise und Prüfungsansätze</w:t>
      </w:r>
      <w:bookmarkEnd w:id="30"/>
      <w:bookmarkEnd w:id="31"/>
      <w:r>
        <w:t xml:space="preserve"> </w:t>
      </w:r>
    </w:p>
    <w:p w14:paraId="767781F4" w14:textId="77777777" w:rsidR="0096125E" w:rsidRDefault="005E505E" w:rsidP="008D047B">
      <w:pPr>
        <w:spacing w:after="169" w:line="247" w:lineRule="auto"/>
        <w:ind w:left="-6" w:hanging="11"/>
      </w:pPr>
      <w:r>
        <w:t xml:space="preserve">Im Gegensatz zur OBR-Ansicht in </w:t>
      </w:r>
      <w:proofErr w:type="spellStart"/>
      <w:r>
        <w:t>OSPlus</w:t>
      </w:r>
      <w:proofErr w:type="spellEnd"/>
      <w:r>
        <w:t xml:space="preserve"> ist ein Einblick in die einzelnen Umsätze möglich. </w:t>
      </w:r>
    </w:p>
    <w:p w14:paraId="61C15C75" w14:textId="77777777" w:rsidR="0096125E" w:rsidRDefault="005E505E" w:rsidP="005C561F">
      <w:pPr>
        <w:spacing w:line="259" w:lineRule="auto"/>
      </w:pPr>
      <w:r>
        <w:t xml:space="preserve"> </w:t>
      </w:r>
    </w:p>
    <w:p w14:paraId="5204E738" w14:textId="77777777" w:rsidR="0096125E" w:rsidRDefault="005E505E" w:rsidP="00EB57F1">
      <w:pPr>
        <w:pStyle w:val="berschrift2"/>
      </w:pPr>
      <w:bookmarkStart w:id="32" w:name="_Toc171335753"/>
      <w:bookmarkStart w:id="33" w:name="_Toc171337564"/>
      <w:r>
        <w:t>Umsätze manuell und automatisch</w:t>
      </w:r>
      <w:bookmarkEnd w:id="32"/>
      <w:bookmarkEnd w:id="33"/>
      <w:r>
        <w:t xml:space="preserve"> </w:t>
      </w:r>
    </w:p>
    <w:p w14:paraId="21272CB5" w14:textId="77777777" w:rsidR="0096125E" w:rsidRDefault="005E505E">
      <w:pPr>
        <w:spacing w:after="10"/>
        <w:ind w:left="-5"/>
      </w:pPr>
      <w:r>
        <w:t xml:space="preserve">Die Tabellen "Umsätze zu OBR" werden unterschieden nach manuellen und automatischen Buchungen. </w:t>
      </w:r>
    </w:p>
    <w:p w14:paraId="76EADBAA" w14:textId="77777777" w:rsidR="0096125E" w:rsidRDefault="005E505E">
      <w:pPr>
        <w:spacing w:after="10"/>
        <w:ind w:left="-5"/>
      </w:pPr>
      <w:r>
        <w:t xml:space="preserve">Hierbei wird sich an den Klassifizierungen des Primanotenplans der FI orientiert (vgl. Eintrag </w:t>
      </w:r>
    </w:p>
    <w:p w14:paraId="2AFA06A4" w14:textId="77777777" w:rsidR="0096125E" w:rsidRDefault="005E505E">
      <w:pPr>
        <w:spacing w:after="231"/>
        <w:ind w:left="-5"/>
      </w:pPr>
      <w:r>
        <w:t xml:space="preserve">Primanotenplan). Grundsätzlich bergen manuelle Buchungen ein größeres Risiko u. a. für Fehlbuchungen bzw. dolose Handlungen. Aber auch automatische Buchungen können fehlerhaft sein, wenn die Parametrisierung nicht ordnungsgemäß ist (Prüfung </w:t>
      </w:r>
      <w:proofErr w:type="spellStart"/>
      <w:r>
        <w:t>i.R.d</w:t>
      </w:r>
      <w:proofErr w:type="spellEnd"/>
      <w:r>
        <w:t xml:space="preserve"> Fachprüfung). </w:t>
      </w:r>
    </w:p>
    <w:p w14:paraId="54DD7B0C" w14:textId="77777777" w:rsidR="0096125E" w:rsidRDefault="005E505E" w:rsidP="00EB57F1">
      <w:pPr>
        <w:pStyle w:val="berschrift3"/>
        <w:numPr>
          <w:ilvl w:val="0"/>
          <w:numId w:val="26"/>
        </w:numPr>
      </w:pPr>
      <w:bookmarkStart w:id="34" w:name="_Toc171335754"/>
      <w:bookmarkStart w:id="35" w:name="_Toc171337565"/>
      <w:r>
        <w:t>Hinweise und Prüfungsansätze</w:t>
      </w:r>
      <w:bookmarkEnd w:id="34"/>
      <w:bookmarkEnd w:id="35"/>
      <w:r>
        <w:t xml:space="preserve"> </w:t>
      </w:r>
    </w:p>
    <w:p w14:paraId="4FC66169" w14:textId="77777777" w:rsidR="0096125E" w:rsidRDefault="005E505E">
      <w:pPr>
        <w:ind w:left="-5"/>
      </w:pPr>
      <w:r>
        <w:t xml:space="preserve">Bei manuellen Umsätzen (beispielhaft): </w:t>
      </w:r>
    </w:p>
    <w:p w14:paraId="0893E21F" w14:textId="77777777" w:rsidR="0096125E" w:rsidRDefault="005E505E">
      <w:pPr>
        <w:numPr>
          <w:ilvl w:val="0"/>
          <w:numId w:val="3"/>
        </w:numPr>
        <w:ind w:hanging="113"/>
      </w:pPr>
      <w:r>
        <w:t xml:space="preserve">Ermittlung von Buchungen an Wochenenden/Feiertagen und außerhalb der Dienstbandbreite </w:t>
      </w:r>
    </w:p>
    <w:p w14:paraId="2C568519" w14:textId="77777777" w:rsidR="0096125E" w:rsidRDefault="005E505E">
      <w:pPr>
        <w:numPr>
          <w:ilvl w:val="0"/>
          <w:numId w:val="3"/>
        </w:numPr>
        <w:ind w:hanging="113"/>
      </w:pPr>
      <w:r>
        <w:t xml:space="preserve">Barumsätze auf HK-Konten, sofern dieses </w:t>
      </w:r>
      <w:proofErr w:type="spellStart"/>
      <w:r>
        <w:t>grds</w:t>
      </w:r>
      <w:proofErr w:type="spellEnd"/>
      <w:r>
        <w:t xml:space="preserve">. nicht vorgesehen </w:t>
      </w:r>
    </w:p>
    <w:p w14:paraId="0E3CCEA7" w14:textId="77777777" w:rsidR="0096125E" w:rsidRDefault="005E505E">
      <w:pPr>
        <w:numPr>
          <w:ilvl w:val="0"/>
          <w:numId w:val="3"/>
        </w:numPr>
        <w:ind w:hanging="113"/>
      </w:pPr>
      <w:r>
        <w:t xml:space="preserve">Auffällige/fehlende Verwendungszwecke </w:t>
      </w:r>
    </w:p>
    <w:p w14:paraId="4DD0837B" w14:textId="77777777" w:rsidR="0096125E" w:rsidRDefault="005E505E">
      <w:pPr>
        <w:numPr>
          <w:ilvl w:val="0"/>
          <w:numId w:val="3"/>
        </w:numPr>
        <w:ind w:hanging="113"/>
      </w:pPr>
      <w:r>
        <w:t xml:space="preserve">Beträge unmittelbar unter Kompetenzgrenze (sofern nicht durch </w:t>
      </w:r>
      <w:proofErr w:type="spellStart"/>
      <w:r>
        <w:t>Nichtaufgriffsgrenze</w:t>
      </w:r>
      <w:proofErr w:type="spellEnd"/>
      <w:r>
        <w:t xml:space="preserve"> rausgefiltert) </w:t>
      </w:r>
    </w:p>
    <w:p w14:paraId="5350E2F8" w14:textId="77777777" w:rsidR="00C652E3" w:rsidRDefault="005E505E" w:rsidP="008D047B">
      <w:pPr>
        <w:numPr>
          <w:ilvl w:val="0"/>
          <w:numId w:val="3"/>
        </w:numPr>
        <w:spacing w:after="171" w:line="247" w:lineRule="auto"/>
        <w:ind w:hanging="113"/>
      </w:pPr>
      <w:r>
        <w:t xml:space="preserve">Gleicher Empfänger mit unterschiedlichen Kontonummern </w:t>
      </w:r>
    </w:p>
    <w:p w14:paraId="61202367" w14:textId="5AC9722F" w:rsidR="00C652E3" w:rsidRDefault="00C652E3" w:rsidP="005C561F">
      <w:pPr>
        <w:spacing w:line="247" w:lineRule="auto"/>
        <w:ind w:left="113"/>
      </w:pPr>
    </w:p>
    <w:p w14:paraId="28FB020F" w14:textId="77777777" w:rsidR="0096125E" w:rsidRDefault="005E505E" w:rsidP="00EB57F1">
      <w:pPr>
        <w:pStyle w:val="berschrift2"/>
      </w:pPr>
      <w:bookmarkStart w:id="36" w:name="_Toc171335755"/>
      <w:bookmarkStart w:id="37" w:name="_Toc171337566"/>
      <w:r>
        <w:t>Habenbuchungen auf Sollkonten bzw. Sollbuchungen auf Habenkonten</w:t>
      </w:r>
      <w:bookmarkEnd w:id="36"/>
      <w:bookmarkEnd w:id="37"/>
      <w:r>
        <w:t xml:space="preserve"> </w:t>
      </w:r>
    </w:p>
    <w:p w14:paraId="408AB28B" w14:textId="77777777" w:rsidR="0096125E" w:rsidRDefault="005E505E">
      <w:pPr>
        <w:spacing w:after="231"/>
        <w:ind w:left="-5"/>
      </w:pPr>
      <w:r>
        <w:t xml:space="preserve">Grundsätzlich können Vorzeichen abweichende Buchungen auf Soll- bzw. Habenkonten erfolgen. Dieses ist regelmäßig bei Buchungen von Rechnungsabgrenzungspositionen und Stornobuchungen (TXT 25 bzw. 68) der Fall. Entsprechende Umsätze sind jedoch i.d.R. zu </w:t>
      </w:r>
      <w:r>
        <w:lastRenderedPageBreak/>
        <w:t xml:space="preserve">belegen. Darüber hinaus sollte bei Stornobuchungen eine entsprechende Gegenbuchung vorhanden/identifizierbar sein. </w:t>
      </w:r>
    </w:p>
    <w:p w14:paraId="23F06812" w14:textId="77777777" w:rsidR="0096125E" w:rsidRDefault="005E505E" w:rsidP="00D51F99">
      <w:pPr>
        <w:pStyle w:val="berschrift3"/>
        <w:numPr>
          <w:ilvl w:val="0"/>
          <w:numId w:val="27"/>
        </w:numPr>
      </w:pPr>
      <w:bookmarkStart w:id="38" w:name="_Toc171335756"/>
      <w:bookmarkStart w:id="39" w:name="_Toc171337567"/>
      <w:r>
        <w:t>Hinweise und Prüfungsansätze</w:t>
      </w:r>
      <w:bookmarkEnd w:id="38"/>
      <w:bookmarkEnd w:id="39"/>
      <w:r>
        <w:t xml:space="preserve"> </w:t>
      </w:r>
    </w:p>
    <w:p w14:paraId="58D551C1" w14:textId="77777777" w:rsidR="0096125E" w:rsidRDefault="005E505E">
      <w:pPr>
        <w:numPr>
          <w:ilvl w:val="0"/>
          <w:numId w:val="4"/>
        </w:numPr>
        <w:ind w:hanging="113"/>
      </w:pPr>
      <w:r>
        <w:t xml:space="preserve">Ermittlung der X größten Stornobuchungen </w:t>
      </w:r>
    </w:p>
    <w:p w14:paraId="0AAE4371" w14:textId="77777777" w:rsidR="0096125E" w:rsidRDefault="005E505E">
      <w:pPr>
        <w:numPr>
          <w:ilvl w:val="0"/>
          <w:numId w:val="4"/>
        </w:numPr>
        <w:ind w:hanging="113"/>
      </w:pPr>
      <w:r>
        <w:t xml:space="preserve">Stornobuchungen an Wochenenden/Feiertagen und/oder außerhalb der Dienstbandbreite </w:t>
      </w:r>
    </w:p>
    <w:p w14:paraId="5A5DEFDC" w14:textId="77777777" w:rsidR="0096125E" w:rsidRDefault="005E505E">
      <w:pPr>
        <w:numPr>
          <w:ilvl w:val="0"/>
          <w:numId w:val="4"/>
        </w:numPr>
        <w:ind w:hanging="113"/>
      </w:pPr>
      <w:r>
        <w:t xml:space="preserve">Ermittlung, ob eine entsprechende Gegenbuchung zum Storno vorhanden ist </w:t>
      </w:r>
    </w:p>
    <w:p w14:paraId="60C7B265" w14:textId="77777777" w:rsidR="0096125E" w:rsidRDefault="005E505E" w:rsidP="008D047B">
      <w:pPr>
        <w:numPr>
          <w:ilvl w:val="0"/>
          <w:numId w:val="4"/>
        </w:numPr>
        <w:spacing w:after="169" w:line="247" w:lineRule="auto"/>
        <w:ind w:hanging="113"/>
      </w:pPr>
      <w:r>
        <w:t xml:space="preserve">Häufung von Stornobuchungen unter einer bestimmten Primanote (z.B. Kassen-PN) </w:t>
      </w:r>
    </w:p>
    <w:p w14:paraId="6813C6F9" w14:textId="77777777" w:rsidR="00C652E3" w:rsidRDefault="00C652E3" w:rsidP="008D047B">
      <w:pPr>
        <w:spacing w:after="391" w:line="247" w:lineRule="auto"/>
        <w:ind w:left="113"/>
      </w:pPr>
      <w:r>
        <w:t xml:space="preserve"> </w:t>
      </w:r>
    </w:p>
    <w:p w14:paraId="59C52914" w14:textId="77777777" w:rsidR="00C652E3" w:rsidRDefault="00C652E3" w:rsidP="004F0952"/>
    <w:sectPr w:rsidR="00C652E3" w:rsidSect="002A7F73">
      <w:headerReference w:type="default" r:id="rId11"/>
      <w:footerReference w:type="default" r:id="rId12"/>
      <w:pgSz w:w="11906" w:h="16838"/>
      <w:pgMar w:top="2160" w:right="720" w:bottom="1440" w:left="720" w:header="74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C64D0" w14:textId="77777777" w:rsidR="00E8015B" w:rsidRDefault="00E8015B">
      <w:pPr>
        <w:spacing w:line="240" w:lineRule="auto"/>
      </w:pPr>
      <w:r>
        <w:separator/>
      </w:r>
    </w:p>
  </w:endnote>
  <w:endnote w:type="continuationSeparator" w:id="0">
    <w:p w14:paraId="73340115" w14:textId="77777777" w:rsidR="00E8015B" w:rsidRDefault="00E80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Roboto Medium">
    <w:panose1 w:val="02000000000000000000"/>
    <w:charset w:val="00"/>
    <w:family w:val="auto"/>
    <w:pitch w:val="variable"/>
    <w:sig w:usb0="E0000AFF" w:usb1="5000217F" w:usb2="00000021" w:usb3="00000000" w:csb0="0000019F" w:csb1="00000000"/>
  </w:font>
  <w:font w:name="Libre Franklin SemiBold">
    <w:charset w:val="00"/>
    <w:family w:val="auto"/>
    <w:pitch w:val="variable"/>
    <w:sig w:usb0="A00000FF" w:usb1="4000205B" w:usb2="00000000" w:usb3="00000000" w:csb0="000001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0FE0A" w14:textId="7CFD4FEF" w:rsidR="002A7F73" w:rsidRDefault="00C222EE" w:rsidP="00B441DF">
    <w:pPr>
      <w:pStyle w:val="Fuzeile"/>
      <w:jc w:val="right"/>
    </w:pPr>
    <w:r w:rsidRPr="003C6371">
      <w:rPr>
        <w:noProof/>
        <w:sz w:val="18"/>
        <w:szCs w:val="22"/>
      </w:rPr>
      <w:drawing>
        <wp:anchor distT="0" distB="0" distL="114300" distR="114300" simplePos="0" relativeHeight="251661312" behindDoc="0" locked="0" layoutInCell="1" hidden="0" allowOverlap="1" wp14:anchorId="1CF08467" wp14:editId="52143191">
          <wp:simplePos x="0" y="0"/>
          <wp:positionH relativeFrom="column">
            <wp:posOffset>0</wp:posOffset>
          </wp:positionH>
          <wp:positionV relativeFrom="paragraph">
            <wp:posOffset>-635</wp:posOffset>
          </wp:positionV>
          <wp:extent cx="1362075" cy="137160"/>
          <wp:effectExtent l="0" t="0" r="0" b="0"/>
          <wp:wrapNone/>
          <wp:docPr id="51762020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62075" cy="137160"/>
                  </a:xfrm>
                  <a:prstGeom prst="rect">
                    <a:avLst/>
                  </a:prstGeom>
                  <a:ln/>
                </pic:spPr>
              </pic:pic>
            </a:graphicData>
          </a:graphic>
        </wp:anchor>
      </w:drawing>
    </w:r>
    <w:r w:rsidR="00B441DF" w:rsidRPr="00C222EE">
      <w:rPr>
        <w:sz w:val="18"/>
        <w:szCs w:val="18"/>
      </w:rPr>
      <w:fldChar w:fldCharType="begin"/>
    </w:r>
    <w:r w:rsidR="00B441DF" w:rsidRPr="00C222EE">
      <w:rPr>
        <w:sz w:val="18"/>
        <w:szCs w:val="18"/>
      </w:rPr>
      <w:instrText>PAGE   \* MERGEFORMAT</w:instrText>
    </w:r>
    <w:r w:rsidR="00B441DF" w:rsidRPr="00C222EE">
      <w:rPr>
        <w:sz w:val="18"/>
        <w:szCs w:val="18"/>
      </w:rPr>
      <w:fldChar w:fldCharType="separate"/>
    </w:r>
    <w:r w:rsidR="00B441DF" w:rsidRPr="00C222EE">
      <w:rPr>
        <w:sz w:val="18"/>
        <w:szCs w:val="18"/>
      </w:rPr>
      <w:t>1</w:t>
    </w:r>
    <w:r w:rsidR="00B441DF" w:rsidRPr="00C222EE">
      <w:rPr>
        <w:sz w:val="18"/>
        <w:szCs w:val="18"/>
      </w:rPr>
      <w:fldChar w:fldCharType="end"/>
    </w:r>
    <w:r w:rsidR="00B441DF" w:rsidRPr="001E4994">
      <w:rPr>
        <w:sz w:val="18"/>
        <w:szCs w:val="20"/>
      </w:rPr>
      <w:t>/</w:t>
    </w:r>
    <w:r w:rsidR="00B441DF" w:rsidRPr="001E4994">
      <w:rPr>
        <w:sz w:val="18"/>
        <w:szCs w:val="20"/>
      </w:rPr>
      <w:fldChar w:fldCharType="begin"/>
    </w:r>
    <w:r w:rsidR="00B441DF" w:rsidRPr="001E4994">
      <w:rPr>
        <w:sz w:val="18"/>
        <w:szCs w:val="20"/>
      </w:rPr>
      <w:instrText xml:space="preserve"> NUMPAGES   \* MERGEFORMAT </w:instrText>
    </w:r>
    <w:r w:rsidR="00B441DF" w:rsidRPr="001E4994">
      <w:rPr>
        <w:sz w:val="18"/>
        <w:szCs w:val="20"/>
      </w:rPr>
      <w:fldChar w:fldCharType="separate"/>
    </w:r>
    <w:r w:rsidR="00B441DF" w:rsidRPr="001E4994">
      <w:rPr>
        <w:noProof/>
        <w:sz w:val="18"/>
        <w:szCs w:val="20"/>
      </w:rPr>
      <w:t>7</w:t>
    </w:r>
    <w:r w:rsidR="00B441DF" w:rsidRPr="001E4994">
      <w:rPr>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C1480" w14:textId="77777777" w:rsidR="00E8015B" w:rsidRDefault="00E8015B">
      <w:pPr>
        <w:spacing w:line="240" w:lineRule="auto"/>
      </w:pPr>
      <w:r>
        <w:separator/>
      </w:r>
    </w:p>
  </w:footnote>
  <w:footnote w:type="continuationSeparator" w:id="0">
    <w:p w14:paraId="332113DA" w14:textId="77777777" w:rsidR="00E8015B" w:rsidRDefault="00E801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3F420" w14:textId="71846890" w:rsidR="0096125E" w:rsidRDefault="005E505E">
    <w:pPr>
      <w:spacing w:line="259" w:lineRule="auto"/>
    </w:pPr>
    <w:r>
      <w:rPr>
        <w:color w:val="000000"/>
        <w:sz w:val="22"/>
      </w:rPr>
      <w:t>Prüfung Finanzen und Rech</w:t>
    </w:r>
    <w:r w:rsidR="001C41B9">
      <w:rPr>
        <w:color w:val="000000"/>
        <w:sz w:val="22"/>
      </w:rPr>
      <w:t>n</w:t>
    </w:r>
    <w:r>
      <w:rPr>
        <w:color w:val="000000"/>
        <w:sz w:val="22"/>
      </w:rPr>
      <w:t xml:space="preserve">ungswesen enthaltene Tabellen </w:t>
    </w:r>
  </w:p>
  <w:p w14:paraId="079940A0" w14:textId="77777777" w:rsidR="0096125E" w:rsidRDefault="005E505E">
    <w:pPr>
      <w:spacing w:line="259" w:lineRule="auto"/>
    </w:pPr>
    <w:r>
      <w:rPr>
        <w:color w:val="000000"/>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8AAFF" w14:textId="0CC40085" w:rsidR="0096125E" w:rsidRDefault="002A7F73">
    <w:pPr>
      <w:spacing w:line="259" w:lineRule="auto"/>
    </w:pPr>
    <w:r w:rsidRPr="00AE6118">
      <w:rPr>
        <w:noProof/>
        <w:color w:val="000000"/>
        <w:sz w:val="18"/>
        <w:szCs w:val="18"/>
      </w:rPr>
      <w:drawing>
        <wp:anchor distT="0" distB="0" distL="0" distR="0" simplePos="0" relativeHeight="251659264" behindDoc="1" locked="0" layoutInCell="1" hidden="0" allowOverlap="1" wp14:anchorId="5654A384" wp14:editId="5F625CFA">
          <wp:simplePos x="0" y="0"/>
          <wp:positionH relativeFrom="page">
            <wp:align>right</wp:align>
          </wp:positionH>
          <wp:positionV relativeFrom="page">
            <wp:align>top</wp:align>
          </wp:positionV>
          <wp:extent cx="7790688" cy="3337560"/>
          <wp:effectExtent l="0" t="0" r="1270" b="0"/>
          <wp:wrapNone/>
          <wp:docPr id="496763750" name="image1.png" descr="Shap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Shape&#10;&#10;Description automatically generated with medium confidence"/>
                  <pic:cNvPicPr preferRelativeResize="0"/>
                </pic:nvPicPr>
                <pic:blipFill>
                  <a:blip r:embed="rId1"/>
                  <a:srcRect/>
                  <a:stretch>
                    <a:fillRect/>
                  </a:stretch>
                </pic:blipFill>
                <pic:spPr>
                  <a:xfrm>
                    <a:off x="0" y="0"/>
                    <a:ext cx="7790688" cy="333756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29BC3" w14:textId="785F0D0B" w:rsidR="0096125E" w:rsidRDefault="005E505E">
    <w:pPr>
      <w:spacing w:line="259" w:lineRule="auto"/>
    </w:pPr>
    <w:r>
      <w:rPr>
        <w:color w:val="000000"/>
        <w:sz w:val="22"/>
      </w:rPr>
      <w:t xml:space="preserve">Prüfung Finanzen und </w:t>
    </w:r>
    <w:r w:rsidR="001C41B9">
      <w:rPr>
        <w:color w:val="000000"/>
        <w:sz w:val="22"/>
      </w:rPr>
      <w:t>Rechnungswesen</w:t>
    </w:r>
    <w:r>
      <w:rPr>
        <w:color w:val="000000"/>
        <w:sz w:val="22"/>
      </w:rPr>
      <w:t xml:space="preserve"> enthaltene Tabellen </w:t>
    </w:r>
  </w:p>
  <w:p w14:paraId="193E3ACB" w14:textId="77777777" w:rsidR="0096125E" w:rsidRDefault="005E505E">
    <w:pPr>
      <w:spacing w:line="259" w:lineRule="auto"/>
    </w:pPr>
    <w:r>
      <w:rPr>
        <w:color w:val="000000"/>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1D00F" w14:textId="01912957" w:rsidR="002A7F73" w:rsidRPr="002A7F73" w:rsidRDefault="002A7F73" w:rsidP="002A7F73">
    <w:pPr>
      <w:pStyle w:val="Fuzeile"/>
      <w:rPr>
        <w:sz w:val="18"/>
        <w:szCs w:val="20"/>
      </w:rPr>
    </w:pPr>
    <w:r w:rsidRPr="002A7F73">
      <w:rPr>
        <w:sz w:val="18"/>
        <w:szCs w:val="20"/>
      </w:rPr>
      <w:t xml:space="preserve">IDEA-App Finanzen und </w:t>
    </w:r>
    <w:proofErr w:type="spellStart"/>
    <w:r w:rsidRPr="002A7F73">
      <w:rPr>
        <w:sz w:val="18"/>
        <w:szCs w:val="20"/>
      </w:rPr>
      <w:t>Rechnungswesen_Enthaltene</w:t>
    </w:r>
    <w:proofErr w:type="spellEnd"/>
    <w:r w:rsidRPr="002A7F73">
      <w:rPr>
        <w:sz w:val="18"/>
        <w:szCs w:val="20"/>
      </w:rPr>
      <w:t xml:space="preserve"> </w:t>
    </w:r>
    <w:proofErr w:type="spellStart"/>
    <w:r w:rsidRPr="002A7F73">
      <w:rPr>
        <w:sz w:val="18"/>
        <w:szCs w:val="20"/>
      </w:rPr>
      <w:t>Tabellen_Version</w:t>
    </w:r>
    <w:proofErr w:type="spellEnd"/>
    <w:r w:rsidRPr="002A7F73">
      <w:rPr>
        <w:sz w:val="18"/>
        <w:szCs w:val="20"/>
      </w:rPr>
      <w:t xml:space="preserve">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77A8B"/>
    <w:multiLevelType w:val="hybridMultilevel"/>
    <w:tmpl w:val="FB745D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8E5C75"/>
    <w:multiLevelType w:val="hybridMultilevel"/>
    <w:tmpl w:val="1616A57C"/>
    <w:lvl w:ilvl="0" w:tplc="7BAC057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BB76E30"/>
    <w:multiLevelType w:val="hybridMultilevel"/>
    <w:tmpl w:val="FB36CFBE"/>
    <w:lvl w:ilvl="0" w:tplc="8D7C5C6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FB40588"/>
    <w:multiLevelType w:val="hybridMultilevel"/>
    <w:tmpl w:val="106C3AA0"/>
    <w:lvl w:ilvl="0" w:tplc="4A6A2DE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224C7182"/>
    <w:multiLevelType w:val="multilevel"/>
    <w:tmpl w:val="8D4E730E"/>
    <w:lvl w:ilvl="0">
      <w:start w:val="2"/>
      <w:numFmt w:val="decimal"/>
      <w:lvlText w:val="%1"/>
      <w:lvlJc w:val="left"/>
      <w:pPr>
        <w:ind w:left="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start w:val="1"/>
      <w:numFmt w:val="decimal"/>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5" w15:restartNumberingAfterBreak="0">
    <w:nsid w:val="24F61DD8"/>
    <w:multiLevelType w:val="hybridMultilevel"/>
    <w:tmpl w:val="2A1A6FC2"/>
    <w:lvl w:ilvl="0" w:tplc="4A6A2DE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FB27736"/>
    <w:multiLevelType w:val="hybridMultilevel"/>
    <w:tmpl w:val="58947B4A"/>
    <w:lvl w:ilvl="0" w:tplc="3D321268">
      <w:start w:val="1"/>
      <w:numFmt w:val="bullet"/>
      <w:lvlText w:val="-"/>
      <w:lvlJc w:val="left"/>
      <w:pPr>
        <w:ind w:left="1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88780D22">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0CEE4A96">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F4627C8">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6D6FC62">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E8F478C0">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FE2A35EA">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0E2781C">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29621350">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7" w15:restartNumberingAfterBreak="0">
    <w:nsid w:val="350D0039"/>
    <w:multiLevelType w:val="hybridMultilevel"/>
    <w:tmpl w:val="4BD22F14"/>
    <w:lvl w:ilvl="0" w:tplc="74321C80">
      <w:start w:val="1"/>
      <w:numFmt w:val="bullet"/>
      <w:lvlText w:val="-"/>
      <w:lvlJc w:val="left"/>
      <w:pPr>
        <w:ind w:left="1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9AEC9E0">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163C573C">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0DA0DFC">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CFEE4F0">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A9EF216">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D58AB606">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292B44C">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3710C618">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8" w15:restartNumberingAfterBreak="0">
    <w:nsid w:val="3E8F3E7B"/>
    <w:multiLevelType w:val="hybridMultilevel"/>
    <w:tmpl w:val="69DA33AC"/>
    <w:lvl w:ilvl="0" w:tplc="B4BC03E0">
      <w:start w:val="1"/>
      <w:numFmt w:val="bullet"/>
      <w:lvlText w:val="-"/>
      <w:lvlJc w:val="left"/>
      <w:pPr>
        <w:ind w:left="1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2AAEBE70">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4656BC42">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51058F6">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52A4AD60">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B29A493C">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E9DA0D36">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35FEB45E">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180CEC00">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9" w15:restartNumberingAfterBreak="0">
    <w:nsid w:val="3FCF242A"/>
    <w:multiLevelType w:val="hybridMultilevel"/>
    <w:tmpl w:val="EAD0C96E"/>
    <w:lvl w:ilvl="0" w:tplc="1D743D96">
      <w:start w:val="1"/>
      <w:numFmt w:val="decimal"/>
      <w:pStyle w:val="berschrift4"/>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0757E69"/>
    <w:multiLevelType w:val="hybridMultilevel"/>
    <w:tmpl w:val="76BCA90C"/>
    <w:lvl w:ilvl="0" w:tplc="4A6A2DE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4B1C4826"/>
    <w:multiLevelType w:val="hybridMultilevel"/>
    <w:tmpl w:val="60A281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404B35"/>
    <w:multiLevelType w:val="hybridMultilevel"/>
    <w:tmpl w:val="C7267180"/>
    <w:lvl w:ilvl="0" w:tplc="4A6A2DE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5D648AE"/>
    <w:multiLevelType w:val="hybridMultilevel"/>
    <w:tmpl w:val="58144D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BB5B86"/>
    <w:multiLevelType w:val="hybridMultilevel"/>
    <w:tmpl w:val="E9F04326"/>
    <w:lvl w:ilvl="0" w:tplc="78C0D3CA">
      <w:start w:val="1"/>
      <w:numFmt w:val="bullet"/>
      <w:lvlText w:val="-"/>
      <w:lvlJc w:val="left"/>
      <w:pPr>
        <w:ind w:left="1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A1748EE6">
      <w:start w:val="1"/>
      <w:numFmt w:val="bullet"/>
      <w:lvlText w:val="o"/>
      <w:lvlJc w:val="left"/>
      <w:pPr>
        <w:ind w:left="10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6BE15FE">
      <w:start w:val="1"/>
      <w:numFmt w:val="bullet"/>
      <w:lvlText w:val="▪"/>
      <w:lvlJc w:val="left"/>
      <w:pPr>
        <w:ind w:left="18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146232AE">
      <w:start w:val="1"/>
      <w:numFmt w:val="bullet"/>
      <w:lvlText w:val="•"/>
      <w:lvlJc w:val="left"/>
      <w:pPr>
        <w:ind w:left="25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BC548610">
      <w:start w:val="1"/>
      <w:numFmt w:val="bullet"/>
      <w:lvlText w:val="o"/>
      <w:lvlJc w:val="left"/>
      <w:pPr>
        <w:ind w:left="324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83560E86">
      <w:start w:val="1"/>
      <w:numFmt w:val="bullet"/>
      <w:lvlText w:val="▪"/>
      <w:lvlJc w:val="left"/>
      <w:pPr>
        <w:ind w:left="3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804385A">
      <w:start w:val="1"/>
      <w:numFmt w:val="bullet"/>
      <w:lvlText w:val="•"/>
      <w:lvlJc w:val="left"/>
      <w:pPr>
        <w:ind w:left="468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C1E4D3A">
      <w:start w:val="1"/>
      <w:numFmt w:val="bullet"/>
      <w:lvlText w:val="o"/>
      <w:lvlJc w:val="left"/>
      <w:pPr>
        <w:ind w:left="540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1862A66E">
      <w:start w:val="1"/>
      <w:numFmt w:val="bullet"/>
      <w:lvlText w:val="▪"/>
      <w:lvlJc w:val="left"/>
      <w:pPr>
        <w:ind w:left="612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63A048E7"/>
    <w:multiLevelType w:val="hybridMultilevel"/>
    <w:tmpl w:val="6E5648DE"/>
    <w:lvl w:ilvl="0" w:tplc="4A6A2DE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4DC2B62"/>
    <w:multiLevelType w:val="hybridMultilevel"/>
    <w:tmpl w:val="8D1CDB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611479"/>
    <w:multiLevelType w:val="hybridMultilevel"/>
    <w:tmpl w:val="B2BECD50"/>
    <w:lvl w:ilvl="0" w:tplc="B2760DC4">
      <w:start w:val="1"/>
      <w:numFmt w:val="decimal"/>
      <w:pStyle w:val="berschrift3"/>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1495A0C"/>
    <w:multiLevelType w:val="hybridMultilevel"/>
    <w:tmpl w:val="DE3E7A36"/>
    <w:lvl w:ilvl="0" w:tplc="50C4F916">
      <w:start w:val="1"/>
      <w:numFmt w:val="decimal"/>
      <w:pStyle w:val="berschrift2"/>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78453864"/>
    <w:multiLevelType w:val="hybridMultilevel"/>
    <w:tmpl w:val="0D34E2EA"/>
    <w:lvl w:ilvl="0" w:tplc="FC0A8FB2">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D381251"/>
    <w:multiLevelType w:val="hybridMultilevel"/>
    <w:tmpl w:val="861097FA"/>
    <w:lvl w:ilvl="0" w:tplc="4A6A2DE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E3A442E"/>
    <w:multiLevelType w:val="hybridMultilevel"/>
    <w:tmpl w:val="8312DC16"/>
    <w:lvl w:ilvl="0" w:tplc="4A6A2DE6">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32943378">
    <w:abstractNumId w:val="14"/>
  </w:num>
  <w:num w:numId="2" w16cid:durableId="377319031">
    <w:abstractNumId w:val="8"/>
  </w:num>
  <w:num w:numId="3" w16cid:durableId="781920816">
    <w:abstractNumId w:val="6"/>
  </w:num>
  <w:num w:numId="4" w16cid:durableId="760105384">
    <w:abstractNumId w:val="7"/>
  </w:num>
  <w:num w:numId="5" w16cid:durableId="1803308717">
    <w:abstractNumId w:val="4"/>
  </w:num>
  <w:num w:numId="6" w16cid:durableId="1456412032">
    <w:abstractNumId w:val="18"/>
  </w:num>
  <w:num w:numId="7" w16cid:durableId="1286931215">
    <w:abstractNumId w:val="0"/>
  </w:num>
  <w:num w:numId="8" w16cid:durableId="2050564759">
    <w:abstractNumId w:val="16"/>
  </w:num>
  <w:num w:numId="9" w16cid:durableId="1662811945">
    <w:abstractNumId w:val="1"/>
  </w:num>
  <w:num w:numId="10" w16cid:durableId="1244757722">
    <w:abstractNumId w:val="1"/>
    <w:lvlOverride w:ilvl="0">
      <w:startOverride w:val="1"/>
    </w:lvlOverride>
  </w:num>
  <w:num w:numId="11" w16cid:durableId="547647990">
    <w:abstractNumId w:val="9"/>
  </w:num>
  <w:num w:numId="12" w16cid:durableId="198129377">
    <w:abstractNumId w:val="9"/>
    <w:lvlOverride w:ilvl="0">
      <w:startOverride w:val="1"/>
    </w:lvlOverride>
  </w:num>
  <w:num w:numId="13" w16cid:durableId="667178348">
    <w:abstractNumId w:val="13"/>
  </w:num>
  <w:num w:numId="14" w16cid:durableId="2098625683">
    <w:abstractNumId w:val="19"/>
  </w:num>
  <w:num w:numId="15" w16cid:durableId="1966035750">
    <w:abstractNumId w:val="11"/>
  </w:num>
  <w:num w:numId="16" w16cid:durableId="1225529393">
    <w:abstractNumId w:val="1"/>
  </w:num>
  <w:num w:numId="17" w16cid:durableId="1300960182">
    <w:abstractNumId w:val="1"/>
    <w:lvlOverride w:ilvl="0">
      <w:startOverride w:val="1"/>
    </w:lvlOverride>
  </w:num>
  <w:num w:numId="18" w16cid:durableId="1816406162">
    <w:abstractNumId w:val="2"/>
  </w:num>
  <w:num w:numId="19" w16cid:durableId="663047558">
    <w:abstractNumId w:val="17"/>
  </w:num>
  <w:num w:numId="20" w16cid:durableId="1556893710">
    <w:abstractNumId w:val="17"/>
  </w:num>
  <w:num w:numId="21" w16cid:durableId="234899852">
    <w:abstractNumId w:val="15"/>
  </w:num>
  <w:num w:numId="22" w16cid:durableId="2126777446">
    <w:abstractNumId w:val="12"/>
  </w:num>
  <w:num w:numId="23" w16cid:durableId="1454055600">
    <w:abstractNumId w:val="20"/>
  </w:num>
  <w:num w:numId="24" w16cid:durableId="541748751">
    <w:abstractNumId w:val="5"/>
  </w:num>
  <w:num w:numId="25" w16cid:durableId="1915312050">
    <w:abstractNumId w:val="3"/>
  </w:num>
  <w:num w:numId="26" w16cid:durableId="1795246973">
    <w:abstractNumId w:val="21"/>
  </w:num>
  <w:num w:numId="27" w16cid:durableId="15404307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linkStyl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5E"/>
    <w:rsid w:val="00086A6B"/>
    <w:rsid w:val="0012378E"/>
    <w:rsid w:val="001C41B9"/>
    <w:rsid w:val="001E4994"/>
    <w:rsid w:val="001F3FEC"/>
    <w:rsid w:val="002831AE"/>
    <w:rsid w:val="00287A94"/>
    <w:rsid w:val="00291C93"/>
    <w:rsid w:val="002A7F73"/>
    <w:rsid w:val="002B2AC4"/>
    <w:rsid w:val="002D3026"/>
    <w:rsid w:val="0030229D"/>
    <w:rsid w:val="00316A08"/>
    <w:rsid w:val="0035646D"/>
    <w:rsid w:val="00412811"/>
    <w:rsid w:val="004B20C5"/>
    <w:rsid w:val="004D2AE7"/>
    <w:rsid w:val="004F0952"/>
    <w:rsid w:val="0052125D"/>
    <w:rsid w:val="0057623B"/>
    <w:rsid w:val="005C561F"/>
    <w:rsid w:val="005E505E"/>
    <w:rsid w:val="006212C0"/>
    <w:rsid w:val="006D6EAF"/>
    <w:rsid w:val="006F3C47"/>
    <w:rsid w:val="00702099"/>
    <w:rsid w:val="007A6F71"/>
    <w:rsid w:val="007E61C6"/>
    <w:rsid w:val="00865EB2"/>
    <w:rsid w:val="00896C2D"/>
    <w:rsid w:val="008A2667"/>
    <w:rsid w:val="008D047B"/>
    <w:rsid w:val="008F65AA"/>
    <w:rsid w:val="009469F2"/>
    <w:rsid w:val="0096125E"/>
    <w:rsid w:val="009B101A"/>
    <w:rsid w:val="009E1911"/>
    <w:rsid w:val="00A11E96"/>
    <w:rsid w:val="00B441DF"/>
    <w:rsid w:val="00B663E8"/>
    <w:rsid w:val="00BA497C"/>
    <w:rsid w:val="00C222EE"/>
    <w:rsid w:val="00C404C4"/>
    <w:rsid w:val="00C652E3"/>
    <w:rsid w:val="00CF07C9"/>
    <w:rsid w:val="00D51F99"/>
    <w:rsid w:val="00DA29F1"/>
    <w:rsid w:val="00DF1B07"/>
    <w:rsid w:val="00E32B06"/>
    <w:rsid w:val="00E538DC"/>
    <w:rsid w:val="00E8015B"/>
    <w:rsid w:val="00EB57F1"/>
    <w:rsid w:val="00EB58B1"/>
    <w:rsid w:val="00F22218"/>
    <w:rsid w:val="00FF3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80ECE"/>
  <w15:docId w15:val="{56D6A9B0-F547-4239-A9D7-229D1D2C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87A94"/>
    <w:pPr>
      <w:spacing w:after="0" w:line="288" w:lineRule="auto"/>
    </w:pPr>
    <w:rPr>
      <w:rFonts w:ascii="Roboto" w:eastAsia="Roboto" w:hAnsi="Roboto" w:cs="Roboto"/>
      <w:sz w:val="24"/>
      <w:szCs w:val="26"/>
    </w:rPr>
  </w:style>
  <w:style w:type="paragraph" w:styleId="berschrift1">
    <w:name w:val="heading 1"/>
    <w:basedOn w:val="Standard"/>
    <w:next w:val="Standard"/>
    <w:link w:val="berschrift1Zchn"/>
    <w:uiPriority w:val="9"/>
    <w:qFormat/>
    <w:rsid w:val="00287A94"/>
    <w:pPr>
      <w:keepNext/>
      <w:keepLines/>
      <w:spacing w:before="240"/>
      <w:outlineLvl w:val="0"/>
    </w:pPr>
    <w:rPr>
      <w:rFonts w:ascii="Roboto Medium" w:eastAsia="Roboto Medium" w:hAnsi="Roboto Medium" w:cs="Roboto Medium"/>
      <w:color w:val="303333"/>
      <w:sz w:val="36"/>
      <w:szCs w:val="36"/>
    </w:rPr>
  </w:style>
  <w:style w:type="paragraph" w:styleId="berschrift2">
    <w:name w:val="heading 2"/>
    <w:basedOn w:val="Standard"/>
    <w:next w:val="Standard"/>
    <w:link w:val="berschrift2Zchn"/>
    <w:uiPriority w:val="9"/>
    <w:unhideWhenUsed/>
    <w:qFormat/>
    <w:rsid w:val="00287A94"/>
    <w:pPr>
      <w:keepNext/>
      <w:keepLines/>
      <w:numPr>
        <w:numId w:val="6"/>
      </w:numPr>
      <w:shd w:val="clear" w:color="auto" w:fill="F56354"/>
      <w:spacing w:before="40" w:line="240" w:lineRule="auto"/>
      <w:outlineLvl w:val="1"/>
    </w:pPr>
    <w:rPr>
      <w:rFonts w:ascii="Roboto Medium" w:eastAsia="Roboto Medium" w:hAnsi="Roboto Medium" w:cs="Roboto Medium"/>
      <w:color w:val="FFFFFF"/>
      <w:sz w:val="30"/>
      <w:szCs w:val="30"/>
    </w:rPr>
  </w:style>
  <w:style w:type="paragraph" w:styleId="berschrift3">
    <w:name w:val="heading 3"/>
    <w:basedOn w:val="Standard"/>
    <w:next w:val="Standard"/>
    <w:link w:val="berschrift3Zchn"/>
    <w:uiPriority w:val="9"/>
    <w:unhideWhenUsed/>
    <w:qFormat/>
    <w:rsid w:val="00287A94"/>
    <w:pPr>
      <w:keepNext/>
      <w:keepLines/>
      <w:numPr>
        <w:numId w:val="19"/>
      </w:numPr>
      <w:shd w:val="clear" w:color="auto" w:fill="E8EDFF"/>
      <w:spacing w:before="40" w:line="240" w:lineRule="auto"/>
      <w:outlineLvl w:val="2"/>
    </w:pPr>
    <w:rPr>
      <w:rFonts w:ascii="Roboto Medium" w:eastAsia="Roboto Medium" w:hAnsi="Roboto Medium" w:cs="Roboto Medium"/>
      <w:color w:val="303333"/>
    </w:rPr>
  </w:style>
  <w:style w:type="paragraph" w:styleId="berschrift4">
    <w:name w:val="heading 4"/>
    <w:basedOn w:val="Standard"/>
    <w:next w:val="Standard"/>
    <w:link w:val="berschrift4Zchn"/>
    <w:uiPriority w:val="9"/>
    <w:unhideWhenUsed/>
    <w:qFormat/>
    <w:rsid w:val="00287A94"/>
    <w:pPr>
      <w:keepNext/>
      <w:keepLines/>
      <w:numPr>
        <w:numId w:val="11"/>
      </w:numPr>
      <w:spacing w:before="40"/>
      <w:outlineLvl w:val="3"/>
    </w:pPr>
    <w:rPr>
      <w:rFonts w:ascii="Libre Franklin SemiBold" w:eastAsia="Libre Franklin SemiBold" w:hAnsi="Libre Franklin SemiBold" w:cs="Libre Franklin SemiBold"/>
      <w:iCs/>
      <w:color w:val="E8220D"/>
      <w:szCs w:val="24"/>
    </w:rPr>
  </w:style>
  <w:style w:type="paragraph" w:styleId="berschrift5">
    <w:name w:val="heading 5"/>
    <w:basedOn w:val="Standard"/>
    <w:next w:val="Standard"/>
    <w:link w:val="berschrift5Zchn"/>
    <w:uiPriority w:val="9"/>
    <w:unhideWhenUsed/>
    <w:qFormat/>
    <w:rsid w:val="00287A94"/>
    <w:pPr>
      <w:keepNext/>
      <w:keepLines/>
      <w:spacing w:before="40"/>
      <w:outlineLvl w:val="4"/>
    </w:pPr>
    <w:rPr>
      <w:rFonts w:ascii="Libre Franklin SemiBold" w:eastAsia="Libre Franklin SemiBold" w:hAnsi="Libre Franklin SemiBold" w:cs="Libre Franklin SemiBold"/>
      <w:color w:val="E8220D"/>
      <w:szCs w:val="24"/>
    </w:rPr>
  </w:style>
  <w:style w:type="paragraph" w:styleId="berschrift6">
    <w:name w:val="heading 6"/>
    <w:basedOn w:val="Standard"/>
    <w:next w:val="Standard"/>
    <w:link w:val="berschrift6Zchn"/>
    <w:uiPriority w:val="9"/>
    <w:semiHidden/>
    <w:unhideWhenUsed/>
    <w:qFormat/>
    <w:rsid w:val="00287A94"/>
    <w:pPr>
      <w:keepNext/>
      <w:keepLines/>
      <w:spacing w:before="40"/>
      <w:outlineLvl w:val="5"/>
    </w:pPr>
    <w:rPr>
      <w:rFonts w:ascii="Libre Franklin SemiBold" w:eastAsia="Libre Franklin SemiBold" w:hAnsi="Libre Franklin SemiBold" w:cs="Libre Franklin SemiBold"/>
      <w:color w:val="9A1609"/>
    </w:rPr>
  </w:style>
  <w:style w:type="character" w:default="1" w:styleId="Absatz-Standardschriftart">
    <w:name w:val="Default Paragraph Font"/>
    <w:uiPriority w:val="1"/>
    <w:semiHidden/>
    <w:unhideWhenUsed/>
    <w:rsid w:val="00287A9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287A94"/>
  </w:style>
  <w:style w:type="character" w:customStyle="1" w:styleId="berschrift2Zchn">
    <w:name w:val="Überschrift 2 Zchn"/>
    <w:link w:val="berschrift2"/>
    <w:uiPriority w:val="9"/>
    <w:rPr>
      <w:rFonts w:ascii="Roboto Medium" w:eastAsia="Roboto Medium" w:hAnsi="Roboto Medium" w:cs="Roboto Medium"/>
      <w:color w:val="FFFFFF"/>
      <w:sz w:val="30"/>
      <w:szCs w:val="30"/>
      <w:shd w:val="clear" w:color="auto" w:fill="F56354"/>
    </w:rPr>
  </w:style>
  <w:style w:type="character" w:customStyle="1" w:styleId="berschrift1Zchn">
    <w:name w:val="Überschrift 1 Zchn"/>
    <w:link w:val="berschrift1"/>
    <w:uiPriority w:val="9"/>
    <w:rPr>
      <w:rFonts w:ascii="Roboto Medium" w:eastAsia="Roboto Medium" w:hAnsi="Roboto Medium" w:cs="Roboto Medium"/>
      <w:color w:val="303333"/>
      <w:sz w:val="36"/>
      <w:szCs w:val="36"/>
    </w:rPr>
  </w:style>
  <w:style w:type="paragraph" w:styleId="Verzeichnis1">
    <w:name w:val="toc 1"/>
    <w:hidden/>
    <w:uiPriority w:val="39"/>
    <w:pPr>
      <w:spacing w:after="114"/>
      <w:ind w:left="25" w:right="15" w:hanging="10"/>
    </w:pPr>
    <w:rPr>
      <w:rFonts w:ascii="Calibri" w:eastAsia="Calibri" w:hAnsi="Calibri" w:cs="Calibri"/>
      <w:color w:val="000000"/>
    </w:rPr>
  </w:style>
  <w:style w:type="paragraph" w:styleId="Verzeichnis2">
    <w:name w:val="toc 2"/>
    <w:basedOn w:val="Standard"/>
    <w:next w:val="Standard"/>
    <w:autoRedefine/>
    <w:uiPriority w:val="39"/>
    <w:unhideWhenUsed/>
    <w:rsid w:val="00287A94"/>
    <w:pPr>
      <w:tabs>
        <w:tab w:val="left" w:pos="660"/>
        <w:tab w:val="right" w:leader="dot" w:pos="10450"/>
      </w:tabs>
      <w:spacing w:after="100"/>
      <w:ind w:left="180"/>
    </w:pPr>
  </w:style>
  <w:style w:type="character" w:styleId="Hyperlink">
    <w:name w:val="Hyperlink"/>
    <w:basedOn w:val="Absatz-Standardschriftart"/>
    <w:uiPriority w:val="99"/>
    <w:unhideWhenUsed/>
    <w:rsid w:val="00287A94"/>
    <w:rPr>
      <w:color w:val="0563C1" w:themeColor="hyperlink"/>
      <w:u w:val="single"/>
    </w:rPr>
  </w:style>
  <w:style w:type="paragraph" w:styleId="Fuzeile">
    <w:name w:val="footer"/>
    <w:basedOn w:val="Standard"/>
    <w:link w:val="FuzeileZchn"/>
    <w:uiPriority w:val="99"/>
    <w:unhideWhenUsed/>
    <w:rsid w:val="00287A9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87A94"/>
    <w:rPr>
      <w:rFonts w:ascii="Roboto" w:eastAsia="Roboto" w:hAnsi="Roboto" w:cs="Roboto"/>
      <w:sz w:val="24"/>
      <w:szCs w:val="26"/>
    </w:rPr>
  </w:style>
  <w:style w:type="character" w:customStyle="1" w:styleId="berschrift3Zchn">
    <w:name w:val="Überschrift 3 Zchn"/>
    <w:basedOn w:val="Absatz-Standardschriftart"/>
    <w:link w:val="berschrift3"/>
    <w:uiPriority w:val="9"/>
    <w:rsid w:val="00287A94"/>
    <w:rPr>
      <w:rFonts w:ascii="Roboto Medium" w:eastAsia="Roboto Medium" w:hAnsi="Roboto Medium" w:cs="Roboto Medium"/>
      <w:color w:val="303333"/>
      <w:sz w:val="24"/>
      <w:szCs w:val="26"/>
      <w:shd w:val="clear" w:color="auto" w:fill="E8EDFF"/>
    </w:rPr>
  </w:style>
  <w:style w:type="character" w:customStyle="1" w:styleId="berschrift4Zchn">
    <w:name w:val="Überschrift 4 Zchn"/>
    <w:basedOn w:val="Absatz-Standardschriftart"/>
    <w:link w:val="berschrift4"/>
    <w:uiPriority w:val="9"/>
    <w:rsid w:val="00287A94"/>
    <w:rPr>
      <w:rFonts w:ascii="Libre Franklin SemiBold" w:eastAsia="Libre Franklin SemiBold" w:hAnsi="Libre Franklin SemiBold" w:cs="Libre Franklin SemiBold"/>
      <w:iCs/>
      <w:color w:val="E8220D"/>
      <w:sz w:val="24"/>
      <w:szCs w:val="24"/>
    </w:rPr>
  </w:style>
  <w:style w:type="character" w:customStyle="1" w:styleId="berschrift5Zchn">
    <w:name w:val="Überschrift 5 Zchn"/>
    <w:basedOn w:val="Absatz-Standardschriftart"/>
    <w:link w:val="berschrift5"/>
    <w:uiPriority w:val="9"/>
    <w:rsid w:val="00287A94"/>
    <w:rPr>
      <w:rFonts w:ascii="Libre Franklin SemiBold" w:eastAsia="Libre Franklin SemiBold" w:hAnsi="Libre Franklin SemiBold" w:cs="Libre Franklin SemiBold"/>
      <w:color w:val="E8220D"/>
      <w:sz w:val="24"/>
      <w:szCs w:val="24"/>
    </w:rPr>
  </w:style>
  <w:style w:type="character" w:customStyle="1" w:styleId="berschrift6Zchn">
    <w:name w:val="Überschrift 6 Zchn"/>
    <w:basedOn w:val="Absatz-Standardschriftart"/>
    <w:link w:val="berschrift6"/>
    <w:uiPriority w:val="9"/>
    <w:semiHidden/>
    <w:rsid w:val="00287A94"/>
    <w:rPr>
      <w:rFonts w:ascii="Libre Franklin SemiBold" w:eastAsia="Libre Franklin SemiBold" w:hAnsi="Libre Franklin SemiBold" w:cs="Libre Franklin SemiBold"/>
      <w:color w:val="9A1609"/>
      <w:sz w:val="24"/>
      <w:szCs w:val="26"/>
    </w:rPr>
  </w:style>
  <w:style w:type="table" w:customStyle="1" w:styleId="TableNormal">
    <w:name w:val="Table Normal"/>
    <w:rsid w:val="00287A94"/>
    <w:pPr>
      <w:spacing w:after="0" w:line="288" w:lineRule="auto"/>
    </w:pPr>
    <w:rPr>
      <w:rFonts w:ascii="Roboto" w:eastAsia="Roboto" w:hAnsi="Roboto" w:cs="Roboto"/>
      <w:sz w:val="24"/>
      <w:szCs w:val="26"/>
    </w:rPr>
    <w:tblPr>
      <w:tblCellMar>
        <w:top w:w="0" w:type="dxa"/>
        <w:left w:w="0" w:type="dxa"/>
        <w:bottom w:w="0" w:type="dxa"/>
        <w:right w:w="0" w:type="dxa"/>
      </w:tblCellMar>
    </w:tblPr>
  </w:style>
  <w:style w:type="paragraph" w:styleId="Titel">
    <w:name w:val="Title"/>
    <w:basedOn w:val="Standard"/>
    <w:next w:val="Standard"/>
    <w:link w:val="TitelZchn"/>
    <w:uiPriority w:val="10"/>
    <w:qFormat/>
    <w:rsid w:val="00287A94"/>
    <w:pPr>
      <w:spacing w:line="240" w:lineRule="auto"/>
      <w:jc w:val="right"/>
    </w:pPr>
    <w:rPr>
      <w:rFonts w:ascii="Libre Franklin SemiBold" w:eastAsia="Libre Franklin SemiBold" w:hAnsi="Libre Franklin SemiBold" w:cs="Libre Franklin SemiBold"/>
      <w:sz w:val="84"/>
      <w:szCs w:val="84"/>
    </w:rPr>
  </w:style>
  <w:style w:type="character" w:customStyle="1" w:styleId="TitelZchn">
    <w:name w:val="Titel Zchn"/>
    <w:basedOn w:val="Absatz-Standardschriftart"/>
    <w:link w:val="Titel"/>
    <w:uiPriority w:val="10"/>
    <w:rsid w:val="00287A94"/>
    <w:rPr>
      <w:rFonts w:ascii="Libre Franklin SemiBold" w:eastAsia="Libre Franklin SemiBold" w:hAnsi="Libre Franklin SemiBold" w:cs="Libre Franklin SemiBold"/>
      <w:sz w:val="84"/>
      <w:szCs w:val="84"/>
    </w:rPr>
  </w:style>
  <w:style w:type="paragraph" w:styleId="Untertitel">
    <w:name w:val="Subtitle"/>
    <w:basedOn w:val="Standard"/>
    <w:next w:val="Standard"/>
    <w:link w:val="UntertitelZchn"/>
    <w:uiPriority w:val="11"/>
    <w:qFormat/>
    <w:rsid w:val="00287A94"/>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UntertitelZchn">
    <w:name w:val="Untertitel Zchn"/>
    <w:basedOn w:val="Absatz-Standardschriftart"/>
    <w:link w:val="Untertitel"/>
    <w:uiPriority w:val="11"/>
    <w:rsid w:val="00287A94"/>
    <w:rPr>
      <w:rFonts w:ascii="Georgia" w:eastAsia="Georgia" w:hAnsi="Georgia" w:cs="Georgia"/>
      <w:i/>
      <w:color w:val="666666"/>
      <w:sz w:val="48"/>
      <w:szCs w:val="48"/>
    </w:rPr>
  </w:style>
  <w:style w:type="paragraph" w:styleId="Kopfzeile">
    <w:name w:val="header"/>
    <w:basedOn w:val="Standard"/>
    <w:link w:val="KopfzeileZchn"/>
    <w:uiPriority w:val="99"/>
    <w:unhideWhenUsed/>
    <w:rsid w:val="00287A9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87A94"/>
    <w:rPr>
      <w:rFonts w:ascii="Roboto" w:eastAsia="Roboto" w:hAnsi="Roboto" w:cs="Roboto"/>
      <w:sz w:val="24"/>
      <w:szCs w:val="26"/>
    </w:rPr>
  </w:style>
  <w:style w:type="paragraph" w:styleId="Inhaltsverzeichnisberschrift">
    <w:name w:val="TOC Heading"/>
    <w:basedOn w:val="berschrift1"/>
    <w:next w:val="Standard"/>
    <w:uiPriority w:val="39"/>
    <w:unhideWhenUsed/>
    <w:qFormat/>
    <w:rsid w:val="00287A94"/>
    <w:pPr>
      <w:spacing w:line="259" w:lineRule="auto"/>
      <w:outlineLvl w:val="9"/>
    </w:pPr>
    <w:rPr>
      <w:rFonts w:asciiTheme="majorHAnsi" w:eastAsiaTheme="majorEastAsia" w:hAnsiTheme="majorHAnsi" w:cstheme="majorBidi"/>
      <w:color w:val="2E74B5" w:themeColor="accent1" w:themeShade="BF"/>
      <w:sz w:val="32"/>
      <w:szCs w:val="32"/>
    </w:rPr>
  </w:style>
  <w:style w:type="paragraph" w:styleId="Verzeichnis3">
    <w:name w:val="toc 3"/>
    <w:basedOn w:val="Standard"/>
    <w:next w:val="Standard"/>
    <w:autoRedefine/>
    <w:uiPriority w:val="39"/>
    <w:unhideWhenUsed/>
    <w:rsid w:val="00287A94"/>
    <w:pPr>
      <w:spacing w:after="100"/>
      <w:ind w:left="360"/>
    </w:pPr>
  </w:style>
  <w:style w:type="paragraph" w:styleId="Listenabsatz">
    <w:name w:val="List Paragraph"/>
    <w:basedOn w:val="Standard"/>
    <w:uiPriority w:val="34"/>
    <w:qFormat/>
    <w:rsid w:val="00287A94"/>
    <w:pPr>
      <w:ind w:left="720"/>
      <w:contextualSpacing/>
    </w:pPr>
  </w:style>
  <w:style w:type="paragraph" w:customStyle="1" w:styleId="Formatvorlage1">
    <w:name w:val="Formatvorlage1"/>
    <w:basedOn w:val="Standard"/>
    <w:link w:val="Formatvorlage1Zchn"/>
    <w:qFormat/>
    <w:rsid w:val="00287A94"/>
    <w:pPr>
      <w:shd w:val="clear" w:color="auto" w:fill="F56354"/>
    </w:pPr>
    <w:rPr>
      <w:rFonts w:ascii="Roboto Medium" w:hAnsi="Roboto Medium"/>
      <w:color w:val="FFFFFF" w:themeColor="background1"/>
      <w:sz w:val="30"/>
      <w:szCs w:val="30"/>
    </w:rPr>
  </w:style>
  <w:style w:type="character" w:customStyle="1" w:styleId="Formatvorlage1Zchn">
    <w:name w:val="Formatvorlage1 Zchn"/>
    <w:basedOn w:val="Absatz-Standardschriftart"/>
    <w:link w:val="Formatvorlage1"/>
    <w:rsid w:val="00287A94"/>
    <w:rPr>
      <w:rFonts w:ascii="Roboto Medium" w:eastAsia="Roboto" w:hAnsi="Roboto Medium" w:cs="Roboto"/>
      <w:color w:val="FFFFFF" w:themeColor="background1"/>
      <w:sz w:val="30"/>
      <w:szCs w:val="30"/>
      <w:shd w:val="clear" w:color="auto" w:fill="F56354"/>
    </w:rPr>
  </w:style>
  <w:style w:type="paragraph" w:styleId="KeinLeerraum">
    <w:name w:val="No Spacing"/>
    <w:uiPriority w:val="1"/>
    <w:qFormat/>
    <w:rsid w:val="00287A94"/>
    <w:pPr>
      <w:spacing w:after="0" w:line="240" w:lineRule="auto"/>
    </w:pPr>
    <w:rPr>
      <w:rFonts w:ascii="Roboto" w:eastAsia="Roboto" w:hAnsi="Roboto" w:cs="Roboto"/>
      <w:sz w:val="24"/>
      <w:szCs w:val="26"/>
    </w:rPr>
  </w:style>
  <w:style w:type="character" w:styleId="NichtaufgelsteErwhnung">
    <w:name w:val="Unresolved Mention"/>
    <w:basedOn w:val="Absatz-Standardschriftart"/>
    <w:uiPriority w:val="99"/>
    <w:semiHidden/>
    <w:unhideWhenUsed/>
    <w:rsid w:val="00287A94"/>
    <w:rPr>
      <w:color w:val="605E5C"/>
      <w:shd w:val="clear" w:color="auto" w:fill="E1DFDD"/>
    </w:rPr>
  </w:style>
  <w:style w:type="character" w:styleId="BesuchterLink">
    <w:name w:val="FollowedHyperlink"/>
    <w:basedOn w:val="Absatz-Standardschriftart"/>
    <w:uiPriority w:val="99"/>
    <w:semiHidden/>
    <w:unhideWhenUsed/>
    <w:rsid w:val="00287A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martAnalyzer.dev\GA_1.2.1\_Additional%20Files\Instructions\Word-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DFCBB-8695-44D3-988F-5718121B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Word-Vorlage.dotx</Template>
  <TotalTime>0</TotalTime>
  <Pages>7</Pages>
  <Words>1442</Words>
  <Characters>9089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"VERWALTUNG REZ. SERVER / IT-KONSOLID."</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Ketterer, Moritz</dc:creator>
  <cp:keywords/>
  <cp:lastModifiedBy>Lotfiomran, Sina</cp:lastModifiedBy>
  <cp:revision>31</cp:revision>
  <cp:lastPrinted>2024-07-08T11:31:00Z</cp:lastPrinted>
  <dcterms:created xsi:type="dcterms:W3CDTF">2020-06-24T15:36:00Z</dcterms:created>
  <dcterms:modified xsi:type="dcterms:W3CDTF">2024-07-08T11:31:00Z</dcterms:modified>
</cp:coreProperties>
</file>